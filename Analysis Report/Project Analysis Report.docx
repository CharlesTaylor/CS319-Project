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94" w:rsidRDefault="0014379F">
      <w:pPr>
        <w:pStyle w:val="CompanyName"/>
      </w:pPr>
      <w:bookmarkStart w:id="0" w:name="xgraphic"/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1270" t="0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00F" w:rsidRPr="00AE54B8" w:rsidRDefault="00F82074" w:rsidP="00284001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6.85pt;margin-top:93.6pt;width:175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" filled="f" stroked="f">
                <v:textbox style="mso-fit-shape-to-text:t" inset="0">
                  <w:txbxContent>
                    <w:p w:rsidR="002C300F" w:rsidRPr="00AE54B8" w:rsidRDefault="00F82074" w:rsidP="00284001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20" name="Picture 19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074">
        <w:t>Bilkent University</w:t>
      </w:r>
    </w:p>
    <w:p w:rsidR="00F82074" w:rsidRDefault="00F82074" w:rsidP="00DD45DD">
      <w:pPr>
        <w:pStyle w:val="TitleCover"/>
      </w:pPr>
    </w:p>
    <w:p w:rsidR="007A0494" w:rsidRPr="0014379F" w:rsidRDefault="0014379F" w:rsidP="00DD45DD">
      <w:pPr>
        <w:pStyle w:val="TitleCover"/>
        <w:rPr>
          <w:sz w:val="56"/>
          <w:szCs w:val="56"/>
        </w:rPr>
      </w:pPr>
      <w:r w:rsidRPr="0014379F">
        <w:rPr>
          <w:sz w:val="56"/>
          <w:szCs w:val="56"/>
        </w:rPr>
        <w:t>CS319 – Object Oriented Software</w:t>
      </w:r>
      <w:r w:rsidR="00682E92" w:rsidRPr="0014379F">
        <w:rPr>
          <w:sz w:val="56"/>
          <w:szCs w:val="56"/>
        </w:rPr>
        <w:t xml:space="preserve"> Project</w:t>
      </w:r>
    </w:p>
    <w:p w:rsidR="0016139E" w:rsidRDefault="00F82074">
      <w:pPr>
        <w:pStyle w:val="SubtitleItalic"/>
      </w:pPr>
      <w:r>
        <w:t xml:space="preserve">Project </w:t>
      </w:r>
      <w:r w:rsidRPr="0014379F">
        <w:rPr>
          <w:rFonts w:cs="Tahoma"/>
        </w:rPr>
        <w:t>short-name</w:t>
      </w:r>
      <w:r>
        <w:t xml:space="preserve">: </w:t>
      </w:r>
      <w:r w:rsidR="0014379F" w:rsidRPr="0014379F">
        <w:t>An Object Oriented Approach to Zork-Like (Text Based) Game</w:t>
      </w:r>
      <w:r w:rsidR="0014379F">
        <w:t>s</w:t>
      </w:r>
    </w:p>
    <w:p w:rsidR="00F82074" w:rsidRDefault="00A73598" w:rsidP="00F82074">
      <w:pPr>
        <w:pStyle w:val="KonuBal"/>
      </w:pPr>
      <w:r>
        <w:t>Analysis</w:t>
      </w:r>
      <w:r w:rsidR="00682E92">
        <w:t xml:space="preserve"> Report</w:t>
      </w:r>
    </w:p>
    <w:p w:rsidR="00F82074" w:rsidRDefault="007B1E92" w:rsidP="0014379F">
      <w:pPr>
        <w:pStyle w:val="Author"/>
      </w:pPr>
      <w:r>
        <w:t xml:space="preserve">Project Group </w:t>
      </w:r>
      <w:r w:rsidR="0014379F">
        <w:t>1</w:t>
      </w:r>
    </w:p>
    <w:p w:rsidR="0014379F" w:rsidRDefault="0014379F" w:rsidP="0014379F">
      <w:pPr>
        <w:pStyle w:val="Author"/>
      </w:pPr>
    </w:p>
    <w:p w:rsidR="0014379F" w:rsidRDefault="0014379F" w:rsidP="0014379F">
      <w:pPr>
        <w:pStyle w:val="Author"/>
      </w:pPr>
      <w:r>
        <w:t>Fatih Karaoğlanoğlu</w:t>
      </w:r>
    </w:p>
    <w:p w:rsidR="0014379F" w:rsidRDefault="0014379F" w:rsidP="0014379F">
      <w:pPr>
        <w:pStyle w:val="Author"/>
      </w:pPr>
      <w:r>
        <w:t>Ege Tokdemir</w:t>
      </w:r>
    </w:p>
    <w:p w:rsidR="0014379F" w:rsidRDefault="0014379F" w:rsidP="0014379F">
      <w:pPr>
        <w:pStyle w:val="Author"/>
      </w:pPr>
      <w:r>
        <w:t xml:space="preserve">Emrehan Furkan </w:t>
      </w:r>
    </w:p>
    <w:p w:rsidR="0014379F" w:rsidRDefault="0014379F" w:rsidP="0014379F">
      <w:pPr>
        <w:pStyle w:val="Author"/>
      </w:pPr>
      <w:r>
        <w:t>İpek Lale</w:t>
      </w:r>
    </w:p>
    <w:p w:rsidR="00F82074" w:rsidRDefault="0014379F" w:rsidP="007B1E92">
      <w:pPr>
        <w:spacing w:before="2160"/>
      </w:pPr>
      <w:r>
        <w:t>Analysis Report</w:t>
      </w:r>
    </w:p>
    <w:p w:rsidR="00F82074" w:rsidRDefault="0014379F" w:rsidP="007B1E92">
      <w:r>
        <w:t>Oct 15</w:t>
      </w:r>
      <w:r w:rsidR="00F82074">
        <w:t xml:space="preserve">, </w:t>
      </w:r>
      <w:r w:rsidR="00F82074" w:rsidRPr="007B1E92">
        <w:t>20</w:t>
      </w:r>
      <w:r w:rsidR="00A422F5">
        <w:t>1</w:t>
      </w:r>
      <w:r>
        <w:t>4</w:t>
      </w:r>
    </w:p>
    <w:p w:rsidR="00F82074" w:rsidRPr="007B1E92" w:rsidRDefault="00F82074" w:rsidP="007B1E92"/>
    <w:p w:rsidR="00614670" w:rsidRDefault="00F82074" w:rsidP="007B1E92">
      <w:pPr>
        <w:sectPr w:rsidR="00614670" w:rsidSect="008254FE">
          <w:footerReference w:type="default" r:id="rId8"/>
          <w:type w:val="continuous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82074">
        <w:t xml:space="preserve">This report is submitted to the </w:t>
      </w:r>
      <w:r w:rsidRPr="007B1E92">
        <w:t>Department</w:t>
      </w:r>
      <w:r w:rsidRPr="00F82074">
        <w:t xml:space="preserve"> of Computer Engineering of Bilkent University in</w:t>
      </w:r>
      <w:r w:rsidR="007032CF">
        <w:t xml:space="preserve"> </w:t>
      </w:r>
      <w:r w:rsidRPr="00F82074">
        <w:t xml:space="preserve">partial fulfillment of the requirements of the Senior </w:t>
      </w:r>
      <w:r w:rsidR="009712B5">
        <w:t>Design Project</w:t>
      </w:r>
      <w:r w:rsidRPr="00F82074">
        <w:t xml:space="preserve"> course CS49</w:t>
      </w:r>
      <w:r w:rsidR="007B1E92">
        <w:t>1/</w:t>
      </w:r>
      <w:r w:rsidRPr="00F82074">
        <w:t>2.</w:t>
      </w:r>
    </w:p>
    <w:bookmarkEnd w:id="0"/>
    <w:p w:rsidR="0059679B" w:rsidRDefault="0059679B" w:rsidP="007032CF">
      <w:pPr>
        <w:pStyle w:val="TOCTitle"/>
      </w:pPr>
    </w:p>
    <w:p w:rsidR="00817CFF" w:rsidRDefault="00817CFF" w:rsidP="007032CF">
      <w:pPr>
        <w:pStyle w:val="TOCTitle"/>
      </w:pPr>
      <w:r>
        <w:t>Contents</w:t>
      </w:r>
    </w:p>
    <w:p w:rsidR="00914F9B" w:rsidRDefault="00A56803">
      <w:pPr>
        <w:pStyle w:val="T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i w:val="0"/>
          <w:iCs w:val="0"/>
        </w:rPr>
        <w:fldChar w:fldCharType="begin"/>
      </w:r>
      <w:r w:rsidR="0059679B"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254263637" w:history="1">
        <w:r w:rsidR="00914F9B" w:rsidRPr="00257190">
          <w:rPr>
            <w:rStyle w:val="Kpr"/>
            <w:noProof/>
          </w:rPr>
          <w:t>1</w:t>
        </w:r>
        <w:r w:rsidR="00914F9B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Introduction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_Toc254263637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38" w:history="1">
        <w:r w:rsidR="00914F9B" w:rsidRPr="00257190">
          <w:rPr>
            <w:rStyle w:val="Kpr"/>
            <w:noProof/>
          </w:rPr>
          <w:t>2</w:t>
        </w:r>
        <w:r w:rsidR="00914F9B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Current System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_Toc254263638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39" w:history="1">
        <w:r w:rsidR="00914F9B" w:rsidRPr="00257190">
          <w:rPr>
            <w:rStyle w:val="Kpr"/>
            <w:noProof/>
          </w:rPr>
          <w:t>3</w:t>
        </w:r>
        <w:r w:rsidR="00914F9B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Proposed System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_Toc254263639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0" w:history="1">
        <w:r w:rsidR="00914F9B" w:rsidRPr="00257190">
          <w:rPr>
            <w:rStyle w:val="Kpr"/>
            <w:noProof/>
          </w:rPr>
          <w:t>1.1</w:t>
        </w:r>
        <w:r w:rsidR="00914F9B">
          <w:rPr>
            <w:b w:val="0"/>
            <w:bCs w:val="0"/>
            <w:noProof/>
          </w:rPr>
          <w:tab/>
        </w:r>
        <w:r w:rsidR="00914F9B" w:rsidRPr="00257190">
          <w:rPr>
            <w:rStyle w:val="Kpr"/>
            <w:noProof/>
          </w:rPr>
          <w:t>Overview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_Toc254263640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1" w:history="1">
        <w:r w:rsidR="00914F9B" w:rsidRPr="00257190">
          <w:rPr>
            <w:rStyle w:val="Kpr"/>
            <w:noProof/>
          </w:rPr>
          <w:t>1.2</w:t>
        </w:r>
        <w:r w:rsidR="00914F9B">
          <w:rPr>
            <w:b w:val="0"/>
            <w:bCs w:val="0"/>
            <w:noProof/>
          </w:rPr>
          <w:tab/>
        </w:r>
        <w:r w:rsidR="00914F9B" w:rsidRPr="00257190">
          <w:rPr>
            <w:rStyle w:val="Kpr"/>
            <w:noProof/>
          </w:rPr>
          <w:t>Functional Requirements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_Toc254263641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2" w:history="1">
        <w:r w:rsidR="00914F9B" w:rsidRPr="00257190">
          <w:rPr>
            <w:rStyle w:val="Kpr"/>
            <w:noProof/>
          </w:rPr>
          <w:t>1.3</w:t>
        </w:r>
        <w:r w:rsidR="00914F9B">
          <w:rPr>
            <w:b w:val="0"/>
            <w:bCs w:val="0"/>
            <w:noProof/>
          </w:rPr>
          <w:tab/>
        </w:r>
        <w:r w:rsidR="00914F9B" w:rsidRPr="00257190">
          <w:rPr>
            <w:rStyle w:val="Kpr"/>
            <w:noProof/>
          </w:rPr>
          <w:t>Non-functional Requirements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_Toc254263642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1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3" w:history="1">
        <w:r w:rsidR="00914F9B" w:rsidRPr="00257190">
          <w:rPr>
            <w:rStyle w:val="Kpr"/>
            <w:noProof/>
          </w:rPr>
          <w:t>1.4</w:t>
        </w:r>
        <w:r w:rsidR="00914F9B">
          <w:rPr>
            <w:b w:val="0"/>
            <w:bCs w:val="0"/>
            <w:noProof/>
          </w:rPr>
          <w:tab/>
        </w:r>
        <w:r w:rsidR="00914F9B" w:rsidRPr="00257190">
          <w:rPr>
            <w:rStyle w:val="Kpr"/>
            <w:noProof/>
          </w:rPr>
          <w:t>Pseudo Requirements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_Toc254263643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2"/>
        <w:tabs>
          <w:tab w:val="left" w:pos="800"/>
          <w:tab w:val="right" w:leader="underscore" w:pos="8299"/>
        </w:tabs>
        <w:rPr>
          <w:b w:val="0"/>
          <w:bCs w:val="0"/>
          <w:noProof/>
        </w:rPr>
      </w:pPr>
      <w:hyperlink w:anchor="_Toc254263644" w:history="1">
        <w:r w:rsidR="00914F9B" w:rsidRPr="00257190">
          <w:rPr>
            <w:rStyle w:val="Kpr"/>
            <w:noProof/>
          </w:rPr>
          <w:t>1.5</w:t>
        </w:r>
        <w:r w:rsidR="00914F9B">
          <w:rPr>
            <w:b w:val="0"/>
            <w:bCs w:val="0"/>
            <w:noProof/>
          </w:rPr>
          <w:tab/>
        </w:r>
        <w:r w:rsidR="00914F9B" w:rsidRPr="00257190">
          <w:rPr>
            <w:rStyle w:val="Kpr"/>
            <w:noProof/>
          </w:rPr>
          <w:t>System Models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_Toc254263644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5" w:history="1">
        <w:r w:rsidR="00914F9B" w:rsidRPr="00257190">
          <w:rPr>
            <w:rStyle w:val="Kpr"/>
            <w:noProof/>
          </w:rPr>
          <w:t>1.1.1</w:t>
        </w:r>
        <w:r w:rsidR="00914F9B">
          <w:rPr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Scenarios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_Toc254263645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6" w:history="1">
        <w:r w:rsidR="00914F9B" w:rsidRPr="00257190">
          <w:rPr>
            <w:rStyle w:val="Kpr"/>
            <w:noProof/>
          </w:rPr>
          <w:t>1.1.2</w:t>
        </w:r>
        <w:r w:rsidR="00914F9B">
          <w:rPr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Use-Case Model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_Toc254263646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7" w:history="1">
        <w:r w:rsidR="00914F9B" w:rsidRPr="00257190">
          <w:rPr>
            <w:rStyle w:val="Kpr"/>
            <w:noProof/>
          </w:rPr>
          <w:t>1.1.3</w:t>
        </w:r>
        <w:r w:rsidR="00914F9B">
          <w:rPr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Object and Class Model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_Toc254263647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8" w:history="1">
        <w:r w:rsidR="00914F9B" w:rsidRPr="00257190">
          <w:rPr>
            <w:rStyle w:val="Kpr"/>
            <w:noProof/>
          </w:rPr>
          <w:t>1.1.4</w:t>
        </w:r>
        <w:r w:rsidR="00914F9B">
          <w:rPr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Dynamic Models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_Toc254263648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3"/>
        <w:tabs>
          <w:tab w:val="left" w:pos="1100"/>
          <w:tab w:val="right" w:leader="underscore" w:pos="8299"/>
        </w:tabs>
        <w:rPr>
          <w:noProof/>
          <w:sz w:val="22"/>
          <w:szCs w:val="22"/>
        </w:rPr>
      </w:pPr>
      <w:hyperlink w:anchor="_Toc254263649" w:history="1">
        <w:r w:rsidR="00914F9B" w:rsidRPr="00257190">
          <w:rPr>
            <w:rStyle w:val="Kpr"/>
            <w:noProof/>
          </w:rPr>
          <w:t>1.1.5</w:t>
        </w:r>
        <w:r w:rsidR="00914F9B">
          <w:rPr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User Interface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_Toc254263649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50" w:history="1">
        <w:r w:rsidR="00914F9B" w:rsidRPr="00257190">
          <w:rPr>
            <w:rStyle w:val="Kpr"/>
            <w:noProof/>
          </w:rPr>
          <w:t>4</w:t>
        </w:r>
        <w:r w:rsidR="00914F9B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Glossary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_Toc254263650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914F9B" w:rsidRDefault="0028537F">
      <w:pPr>
        <w:pStyle w:val="T1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254263651" w:history="1">
        <w:r w:rsidR="00914F9B" w:rsidRPr="00257190">
          <w:rPr>
            <w:rStyle w:val="Kpr"/>
            <w:noProof/>
          </w:rPr>
          <w:t>5</w:t>
        </w:r>
        <w:r w:rsidR="00914F9B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14F9B" w:rsidRPr="00257190">
          <w:rPr>
            <w:rStyle w:val="Kpr"/>
            <w:noProof/>
          </w:rPr>
          <w:t>References</w:t>
        </w:r>
        <w:r w:rsidR="00914F9B">
          <w:rPr>
            <w:noProof/>
            <w:webHidden/>
          </w:rPr>
          <w:tab/>
        </w:r>
        <w:r w:rsidR="00914F9B">
          <w:rPr>
            <w:noProof/>
            <w:webHidden/>
          </w:rPr>
          <w:fldChar w:fldCharType="begin"/>
        </w:r>
        <w:r w:rsidR="00914F9B">
          <w:rPr>
            <w:noProof/>
            <w:webHidden/>
          </w:rPr>
          <w:instrText xml:space="preserve"> PAGEREF _Toc254263651 \h </w:instrText>
        </w:r>
        <w:r w:rsidR="00914F9B">
          <w:rPr>
            <w:noProof/>
            <w:webHidden/>
          </w:rPr>
        </w:r>
        <w:r w:rsidR="00914F9B">
          <w:rPr>
            <w:noProof/>
            <w:webHidden/>
          </w:rPr>
          <w:fldChar w:fldCharType="separate"/>
        </w:r>
        <w:r w:rsidR="0014379F">
          <w:rPr>
            <w:noProof/>
            <w:webHidden/>
          </w:rPr>
          <w:t>2</w:t>
        </w:r>
        <w:r w:rsidR="00914F9B">
          <w:rPr>
            <w:noProof/>
            <w:webHidden/>
          </w:rPr>
          <w:fldChar w:fldCharType="end"/>
        </w:r>
      </w:hyperlink>
    </w:p>
    <w:p w:rsidR="00817CFF" w:rsidRDefault="00A56803">
      <w:r>
        <w:rPr>
          <w:rFonts w:ascii="Calibri" w:hAnsi="Calibri"/>
          <w:b/>
          <w:bCs/>
          <w:i/>
          <w:iCs/>
          <w:sz w:val="24"/>
          <w:szCs w:val="24"/>
        </w:rPr>
        <w:fldChar w:fldCharType="end"/>
      </w:r>
    </w:p>
    <w:p w:rsidR="00A73598" w:rsidRPr="00A73598" w:rsidRDefault="00A73598" w:rsidP="00A73598">
      <w:pPr>
        <w:sectPr w:rsidR="00A73598" w:rsidRPr="00A73598" w:rsidSect="008254FE"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</w:p>
    <w:p w:rsidR="007A0494" w:rsidRDefault="00A73598" w:rsidP="00614670">
      <w:pPr>
        <w:pStyle w:val="KonuBal"/>
      </w:pPr>
      <w:r>
        <w:lastRenderedPageBreak/>
        <w:t>Analysis</w:t>
      </w:r>
      <w:r w:rsidR="00F82074">
        <w:t xml:space="preserve"> Report</w:t>
      </w:r>
    </w:p>
    <w:p w:rsidR="007A0494" w:rsidRPr="006A36CD" w:rsidRDefault="002B10D7" w:rsidP="002B10D7">
      <w:pPr>
        <w:pStyle w:val="SubtitleSecondPage"/>
      </w:pPr>
      <w:r w:rsidRPr="002B10D7">
        <w:t xml:space="preserve">Project short-name: </w:t>
      </w:r>
      <w:r w:rsidR="0014379F" w:rsidRPr="0014379F">
        <w:t>An Object Oriented Approach to Zork-Like (Text Based) Game</w:t>
      </w:r>
      <w:r w:rsidR="0014379F">
        <w:t>s</w:t>
      </w:r>
    </w:p>
    <w:p w:rsidR="007A0494" w:rsidRDefault="00A73598" w:rsidP="008B4853">
      <w:pPr>
        <w:pStyle w:val="Balk1"/>
        <w:numPr>
          <w:ilvl w:val="0"/>
          <w:numId w:val="47"/>
        </w:numPr>
      </w:pPr>
      <w:bookmarkStart w:id="1" w:name="_Toc254263637"/>
      <w:r>
        <w:t>Introduction</w:t>
      </w:r>
      <w:bookmarkEnd w:id="1"/>
    </w:p>
    <w:p w:rsidR="0014379F" w:rsidRPr="003F62EB" w:rsidRDefault="0090757B" w:rsidP="003F62EB">
      <w:pPr>
        <w:pStyle w:val="GvdeMetni"/>
      </w:pPr>
      <w:r w:rsidRPr="003F62EB">
        <w:t>Text-based games are</w:t>
      </w:r>
      <w:r w:rsidR="00552496" w:rsidRPr="003F62EB">
        <w:t xml:space="preserve"> game</w:t>
      </w:r>
      <w:r w:rsidRPr="003F62EB">
        <w:t>s</w:t>
      </w:r>
      <w:r w:rsidR="00552496" w:rsidRPr="003F62EB">
        <w:t xml:space="preserve"> which </w:t>
      </w:r>
      <w:r w:rsidRPr="003F62EB">
        <w:t>are</w:t>
      </w:r>
      <w:r w:rsidR="00E418E4" w:rsidRPr="003F62EB">
        <w:t xml:space="preserve"> played </w:t>
      </w:r>
      <w:r w:rsidR="00FD0AFF" w:rsidRPr="003F62EB">
        <w:t xml:space="preserve">with not technologically visual </w:t>
      </w:r>
      <w:r w:rsidR="00012F61" w:rsidRPr="003F62EB">
        <w:t xml:space="preserve">effects but with the </w:t>
      </w:r>
      <w:r w:rsidRPr="003F62EB">
        <w:t xml:space="preserve">players’ imagination.  </w:t>
      </w:r>
      <w:r w:rsidR="00FD0AFF" w:rsidRPr="003F62EB">
        <w:t xml:space="preserve">It uses text charecters instead of graphics. We inspired  from the </w:t>
      </w:r>
      <w:r w:rsidR="00D61922" w:rsidRPr="003F62EB">
        <w:t xml:space="preserve">text-based </w:t>
      </w:r>
      <w:r w:rsidR="00FD0AFF" w:rsidRPr="003F62EB">
        <w:t>game ‘Zork’</w:t>
      </w:r>
      <w:r w:rsidR="00D61922" w:rsidRPr="003F62EB">
        <w:t>(1977)</w:t>
      </w:r>
      <w:r w:rsidR="00FD0AFF" w:rsidRPr="003F62EB">
        <w:t xml:space="preserve"> and aimed to remake it by adding it new features and our creativity.</w:t>
      </w:r>
    </w:p>
    <w:p w:rsidR="00A73598" w:rsidRDefault="00E207C7" w:rsidP="003D017C">
      <w:pPr>
        <w:pStyle w:val="Balk1"/>
        <w:numPr>
          <w:ilvl w:val="0"/>
          <w:numId w:val="0"/>
        </w:numPr>
        <w:rPr>
          <w:rFonts w:ascii="Verdana" w:hAnsi="Verdana"/>
          <w:sz w:val="16"/>
        </w:rPr>
      </w:pPr>
      <w:bookmarkStart w:id="2" w:name="_Toc254263638"/>
      <w:r>
        <w:t>2</w:t>
      </w:r>
      <w:r>
        <w:tab/>
      </w:r>
      <w:r w:rsidR="00A73598">
        <w:t>Current System</w:t>
      </w:r>
      <w:bookmarkEnd w:id="2"/>
    </w:p>
    <w:p w:rsidR="00D13FCE" w:rsidRDefault="0044465D" w:rsidP="003F62EB">
      <w:pPr>
        <w:pStyle w:val="GvdeMetni"/>
      </w:pPr>
      <w:r>
        <w:t>Actually there are many t</w:t>
      </w:r>
      <w:r w:rsidR="00E207C7">
        <w:t>e</w:t>
      </w:r>
      <w:r>
        <w:t>xt-based games on the marke</w:t>
      </w:r>
      <w:r w:rsidR="00B17706">
        <w:t>t. One of the most known ones is</w:t>
      </w:r>
      <w:r>
        <w:t xml:space="preserve"> called  ‘Zork’.</w:t>
      </w:r>
      <w:r w:rsidR="00E207C7">
        <w:t xml:space="preserve"> It is an interactive fiction computer game</w:t>
      </w:r>
      <w:r w:rsidR="0093036C">
        <w:t xml:space="preserve"> which was written in 1977 using the MDL Programming Language</w:t>
      </w:r>
      <w:r w:rsidR="00C713DC">
        <w:t>***</w:t>
      </w:r>
      <w:r w:rsidR="0093036C">
        <w:t xml:space="preserve">. The game begins in a house. Then player give some directions by writing according keywords on the terminal of the game and game goes on according to these directions.  </w:t>
      </w:r>
      <w:r w:rsidR="00C713DC">
        <w:t>(figure 1)</w:t>
      </w:r>
    </w:p>
    <w:p w:rsidR="00C713DC" w:rsidRPr="0044465D" w:rsidRDefault="00C713DC" w:rsidP="003F62EB">
      <w:pPr>
        <w:pStyle w:val="GvdeMetni"/>
      </w:pPr>
      <w:r>
        <w:tab/>
      </w:r>
    </w:p>
    <w:p w:rsidR="007A0494" w:rsidRDefault="00A73598" w:rsidP="003D017C">
      <w:pPr>
        <w:pStyle w:val="Balk1"/>
        <w:numPr>
          <w:ilvl w:val="0"/>
          <w:numId w:val="44"/>
        </w:numPr>
      </w:pPr>
      <w:bookmarkStart w:id="3" w:name="_Toc254263639"/>
      <w:r>
        <w:t>Proposed System</w:t>
      </w:r>
      <w:bookmarkEnd w:id="3"/>
    </w:p>
    <w:p w:rsidR="00D13FCE" w:rsidRPr="00D13FCE" w:rsidRDefault="00D13FCE" w:rsidP="003F62EB">
      <w:pPr>
        <w:pStyle w:val="GvdeMetni"/>
      </w:pPr>
      <w:r>
        <w:t xml:space="preserve">What we will done in this project is highly similar to Zork. </w:t>
      </w:r>
      <w:r w:rsidR="00701D96">
        <w:t xml:space="preserve"> We will change places and we will add some features. For example in Zork there is a comment ‘read’. If user enters it like ‘raed’ Zork does not understand it and only say; ‘I don’t know this word’.</w:t>
      </w:r>
      <w:r w:rsidR="00747D4B">
        <w:t xml:space="preserve"> (figure 2)</w:t>
      </w:r>
      <w:r w:rsidR="00701D96">
        <w:t xml:space="preserve"> Our game will understand such </w:t>
      </w:r>
      <w:r w:rsidR="0095761D">
        <w:t xml:space="preserve">typos and it will detect the command. In addition Zork is located on 2-dimensional plane. However our game will be on 3-dimensional plane which means there will be orientation options </w:t>
      </w:r>
      <w:r w:rsidR="00747D4B">
        <w:t>which allow to move up and down.</w:t>
      </w:r>
    </w:p>
    <w:p w:rsidR="005A678F" w:rsidRDefault="00A73598" w:rsidP="003D017C">
      <w:pPr>
        <w:pStyle w:val="Balk2"/>
        <w:numPr>
          <w:ilvl w:val="1"/>
          <w:numId w:val="44"/>
        </w:numPr>
      </w:pPr>
      <w:bookmarkStart w:id="4" w:name="_Toc254263640"/>
      <w:r>
        <w:t>Overview</w:t>
      </w:r>
      <w:bookmarkEnd w:id="4"/>
    </w:p>
    <w:p w:rsidR="007616D6" w:rsidRPr="007616D6" w:rsidRDefault="007616D6" w:rsidP="003F62EB">
      <w:pPr>
        <w:pStyle w:val="GvdeMetni"/>
      </w:pPr>
      <w:r>
        <w:t xml:space="preserve">This is how you cross-reference something from the list of references </w:t>
      </w:r>
      <w:r w:rsidR="00A56803">
        <w:fldChar w:fldCharType="begin"/>
      </w:r>
      <w:r>
        <w:instrText xml:space="preserve"> REF _Ref254188959 \r \h </w:instrText>
      </w:r>
      <w:r w:rsidR="00A56803">
        <w:fldChar w:fldCharType="separate"/>
      </w:r>
      <w:r w:rsidR="0014379F">
        <w:t>[1]</w:t>
      </w:r>
      <w:r w:rsidR="00A56803">
        <w:fldChar w:fldCharType="end"/>
      </w:r>
      <w:r>
        <w:t>.</w:t>
      </w:r>
      <w:r w:rsidR="00E04CAB">
        <w:t xml:space="preserve"> As the number of a reference changes, use right-click | “Update Field” to update it.</w:t>
      </w:r>
    </w:p>
    <w:p w:rsidR="00033911" w:rsidRDefault="00A73598" w:rsidP="00B067FA">
      <w:pPr>
        <w:pStyle w:val="Balk1"/>
      </w:pPr>
      <w:bookmarkStart w:id="5" w:name="_Toc254263641"/>
      <w:r>
        <w:t>Functional Requirements</w:t>
      </w:r>
      <w:bookmarkEnd w:id="5"/>
    </w:p>
    <w:p w:rsidR="00F84964" w:rsidRDefault="008D0BB6" w:rsidP="003F62EB">
      <w:pPr>
        <w:pStyle w:val="GvdeMetni"/>
        <w:numPr>
          <w:ilvl w:val="0"/>
          <w:numId w:val="48"/>
        </w:numPr>
      </w:pPr>
      <w:r>
        <w:t>In the game there must be instructions screen</w:t>
      </w:r>
      <w:r w:rsidR="0098328B">
        <w:t xml:space="preserve"> which includes description of the game and keywords to proceed in the game</w:t>
      </w:r>
      <w:r>
        <w:t>.</w:t>
      </w:r>
    </w:p>
    <w:p w:rsidR="008D0BB6" w:rsidRDefault="008D0BB6" w:rsidP="003F62EB">
      <w:pPr>
        <w:pStyle w:val="GvdeMetni"/>
        <w:numPr>
          <w:ilvl w:val="0"/>
          <w:numId w:val="48"/>
        </w:numPr>
      </w:pPr>
      <w:r>
        <w:t>The game is controlled by mouse and keyboard.</w:t>
      </w:r>
    </w:p>
    <w:p w:rsidR="008D0BB6" w:rsidRDefault="008D0BB6" w:rsidP="003F62EB">
      <w:pPr>
        <w:pStyle w:val="GvdeMetni"/>
        <w:numPr>
          <w:ilvl w:val="0"/>
          <w:numId w:val="48"/>
        </w:numPr>
      </w:pPr>
      <w:r>
        <w:t xml:space="preserve">The game </w:t>
      </w:r>
      <w:r w:rsidR="0098328B">
        <w:t>must have a score screen which shows the player’s score.</w:t>
      </w:r>
    </w:p>
    <w:p w:rsidR="0098328B" w:rsidRDefault="0098328B" w:rsidP="003F62EB">
      <w:pPr>
        <w:pStyle w:val="GvdeMetni"/>
        <w:numPr>
          <w:ilvl w:val="0"/>
          <w:numId w:val="48"/>
        </w:numPr>
      </w:pPr>
      <w:r>
        <w:t>The game should have tolerance for typos.</w:t>
      </w:r>
    </w:p>
    <w:p w:rsidR="0098328B" w:rsidRPr="008D0BB6" w:rsidRDefault="00326952" w:rsidP="003F62EB">
      <w:pPr>
        <w:pStyle w:val="GvdeMetni"/>
        <w:numPr>
          <w:ilvl w:val="0"/>
          <w:numId w:val="48"/>
        </w:numPr>
      </w:pPr>
      <w:r>
        <w:t>The u</w:t>
      </w:r>
      <w:r w:rsidR="00496052">
        <w:t>ser should be able to save his last condition in the game.</w:t>
      </w:r>
    </w:p>
    <w:p w:rsidR="005A678F" w:rsidRDefault="00A73598" w:rsidP="003D017C">
      <w:pPr>
        <w:pStyle w:val="Balk2"/>
        <w:numPr>
          <w:ilvl w:val="1"/>
          <w:numId w:val="44"/>
        </w:numPr>
      </w:pPr>
      <w:bookmarkStart w:id="6" w:name="_Toc254263642"/>
      <w:r>
        <w:t>Non-functional Requirements</w:t>
      </w:r>
      <w:bookmarkEnd w:id="6"/>
    </w:p>
    <w:p w:rsidR="003172FC" w:rsidRPr="00B17706" w:rsidRDefault="003172FC" w:rsidP="003F62EB">
      <w:pPr>
        <w:pStyle w:val="GvdeMetni"/>
        <w:numPr>
          <w:ilvl w:val="0"/>
          <w:numId w:val="49"/>
        </w:numPr>
      </w:pPr>
      <w:r w:rsidRPr="00B17706">
        <w:t>The response time for commands should be less than 1 second.</w:t>
      </w:r>
    </w:p>
    <w:p w:rsidR="003172FC" w:rsidRPr="00B17706" w:rsidRDefault="003172FC" w:rsidP="003F62EB">
      <w:pPr>
        <w:pStyle w:val="GvdeMetni"/>
        <w:numPr>
          <w:ilvl w:val="0"/>
          <w:numId w:val="49"/>
        </w:numPr>
      </w:pPr>
      <w:bookmarkStart w:id="7" w:name="_Toc254263643"/>
      <w:r w:rsidRPr="00B17706">
        <w:rPr>
          <w:shd w:val="clear" w:color="auto" w:fill="FFFFFF"/>
        </w:rPr>
        <w:t xml:space="preserve">The game </w:t>
      </w:r>
      <w:r w:rsidR="00EC56E7" w:rsidRPr="00B17706">
        <w:rPr>
          <w:shd w:val="clear" w:color="auto" w:fill="FFFFFF"/>
        </w:rPr>
        <w:t>should be able to</w:t>
      </w:r>
      <w:r w:rsidRPr="00B17706">
        <w:rPr>
          <w:shd w:val="clear" w:color="auto" w:fill="FFFFFF"/>
        </w:rPr>
        <w:t> run in Windows XP</w:t>
      </w:r>
      <w:r w:rsidR="00737113" w:rsidRPr="00B17706">
        <w:rPr>
          <w:shd w:val="clear" w:color="auto" w:fill="FFFFFF"/>
        </w:rPr>
        <w:t>/Vista/7/8, Mac OS and Unix.</w:t>
      </w:r>
    </w:p>
    <w:p w:rsidR="00737113" w:rsidRPr="00B17706" w:rsidRDefault="00737113" w:rsidP="003F62EB">
      <w:pPr>
        <w:pStyle w:val="GvdeMetni"/>
        <w:numPr>
          <w:ilvl w:val="0"/>
          <w:numId w:val="49"/>
        </w:numPr>
      </w:pPr>
      <w:r w:rsidRPr="00B17706">
        <w:rPr>
          <w:shd w:val="clear" w:color="auto" w:fill="FFFFFF"/>
        </w:rPr>
        <w:t>The content of the game should be easily understandable for the user.</w:t>
      </w:r>
    </w:p>
    <w:p w:rsidR="003F62EB" w:rsidRDefault="00EC56E7" w:rsidP="003F62EB">
      <w:pPr>
        <w:pStyle w:val="GvdeMetni"/>
        <w:numPr>
          <w:ilvl w:val="0"/>
          <w:numId w:val="49"/>
        </w:numPr>
      </w:pPr>
      <w:r w:rsidRPr="00B17706">
        <w:rPr>
          <w:shd w:val="clear" w:color="auto" w:fill="FFFFFF"/>
        </w:rPr>
        <w:lastRenderedPageBreak/>
        <w:t>There should be separate classes for each construction</w:t>
      </w:r>
      <w:r w:rsidRPr="00B17706">
        <w:rPr>
          <w:shd w:val="clear" w:color="auto" w:fill="FFFFFF"/>
        </w:rPr>
        <w:t>( locations,  items, actions etc.)</w:t>
      </w:r>
      <w:r w:rsidRPr="00B17706">
        <w:rPr>
          <w:shd w:val="clear" w:color="auto" w:fill="FFFFFF"/>
        </w:rPr>
        <w:t xml:space="preserve"> in the game to ease testability and increase flexibility of the system (working with separate classes make easier to add features to the system).</w:t>
      </w:r>
    </w:p>
    <w:p w:rsidR="003F62EB" w:rsidRPr="003F62EB" w:rsidRDefault="003F62EB" w:rsidP="003F62EB">
      <w:pPr>
        <w:pStyle w:val="GvdeMetni"/>
        <w:ind w:firstLine="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 xml:space="preserve">3.4 </w:t>
      </w:r>
      <w:r w:rsidR="00F30A82">
        <w:rPr>
          <w:rFonts w:ascii="Tahoma" w:hAnsi="Tahoma"/>
          <w:b/>
          <w:sz w:val="20"/>
          <w:szCs w:val="20"/>
        </w:rPr>
        <w:tab/>
      </w:r>
      <w:bookmarkStart w:id="8" w:name="_GoBack"/>
      <w:bookmarkEnd w:id="8"/>
      <w:r>
        <w:rPr>
          <w:rFonts w:ascii="Tahoma" w:hAnsi="Tahoma"/>
          <w:b/>
          <w:sz w:val="20"/>
          <w:szCs w:val="20"/>
        </w:rPr>
        <w:t>Pseudo Requirements</w:t>
      </w:r>
    </w:p>
    <w:bookmarkEnd w:id="7"/>
    <w:p w:rsidR="00042EB3" w:rsidRDefault="00042EB3" w:rsidP="00033911">
      <w:pPr>
        <w:pStyle w:val="ListeNumaras"/>
      </w:pPr>
      <w:r>
        <w:t>The project should be completed within the 3 months.</w:t>
      </w:r>
    </w:p>
    <w:p w:rsidR="005578FB" w:rsidRDefault="00042EB3" w:rsidP="005578FB">
      <w:pPr>
        <w:pStyle w:val="ListeNumaras"/>
      </w:pPr>
      <w:r>
        <w:t>Java should be usen as a programming language</w:t>
      </w:r>
      <w:bookmarkStart w:id="9" w:name="_Toc254263644"/>
      <w:r w:rsidR="005578FB">
        <w:t>.</w:t>
      </w:r>
    </w:p>
    <w:p w:rsidR="005578FB" w:rsidRDefault="005578FB" w:rsidP="005578FB">
      <w:pPr>
        <w:pStyle w:val="ListeNumaras"/>
        <w:numPr>
          <w:ilvl w:val="0"/>
          <w:numId w:val="0"/>
        </w:numPr>
        <w:ind w:left="648"/>
      </w:pPr>
    </w:p>
    <w:p w:rsidR="005578FB" w:rsidRDefault="005578FB" w:rsidP="005578FB">
      <w:pPr>
        <w:pStyle w:val="ListeNumaras"/>
        <w:numPr>
          <w:ilvl w:val="0"/>
          <w:numId w:val="0"/>
        </w:numPr>
        <w:ind w:left="648"/>
      </w:pPr>
      <w:r>
        <w:t xml:space="preserve"> </w:t>
      </w:r>
    </w:p>
    <w:p w:rsidR="00A73598" w:rsidRDefault="005578FB" w:rsidP="005578FB">
      <w:pPr>
        <w:pStyle w:val="ListeNumaras"/>
        <w:numPr>
          <w:ilvl w:val="0"/>
          <w:numId w:val="0"/>
        </w:numPr>
        <w:ind w:left="648"/>
      </w:pPr>
      <w:r>
        <w:t xml:space="preserve"> </w:t>
      </w:r>
      <w:r w:rsidR="00A73598">
        <w:t>System Models</w:t>
      </w:r>
      <w:bookmarkEnd w:id="9"/>
    </w:p>
    <w:p w:rsidR="00A73598" w:rsidRDefault="00A73598" w:rsidP="00DA15E4">
      <w:pPr>
        <w:pStyle w:val="Balk3"/>
      </w:pPr>
      <w:bookmarkStart w:id="10" w:name="_Toc254263645"/>
      <w:r>
        <w:t>Scenarios</w:t>
      </w:r>
      <w:bookmarkEnd w:id="10"/>
    </w:p>
    <w:p w:rsidR="00DA15E4" w:rsidRPr="00DA15E4" w:rsidRDefault="00DA15E4" w:rsidP="003F62EB">
      <w:pPr>
        <w:pStyle w:val="GvdeMetni"/>
      </w:pPr>
      <w:r>
        <w:t>A hyperlink is here.</w:t>
      </w:r>
    </w:p>
    <w:p w:rsidR="00A73598" w:rsidRDefault="00A73598" w:rsidP="00DA15E4">
      <w:pPr>
        <w:pStyle w:val="Balk3"/>
      </w:pPr>
      <w:bookmarkStart w:id="11" w:name="_Toc254263646"/>
      <w:r>
        <w:t>Use-Case Model</w:t>
      </w:r>
      <w:bookmarkEnd w:id="11"/>
    </w:p>
    <w:p w:rsidR="00DA15E4" w:rsidRDefault="00850A62" w:rsidP="003F62EB">
      <w:pPr>
        <w:pStyle w:val="GvdeMetni"/>
      </w:pPr>
      <w:r>
        <w:t>A code segment is below:</w:t>
      </w:r>
    </w:p>
    <w:p w:rsidR="00850A62" w:rsidRDefault="00850A62" w:rsidP="003F62EB">
      <w:pPr>
        <w:pStyle w:val="GvdeMetni"/>
      </w:pPr>
      <w:r>
        <w:t>for (i=1; i&lt;=5; i++)</w:t>
      </w:r>
    </w:p>
    <w:p w:rsidR="00850A62" w:rsidRDefault="00850A62" w:rsidP="003F62EB">
      <w:pPr>
        <w:pStyle w:val="GvdeMetni"/>
      </w:pPr>
      <w:r>
        <w:t>System.out.println(“</w:t>
      </w:r>
      <w:r w:rsidRPr="00850A62">
        <w:t>report</w:t>
      </w:r>
      <w:r>
        <w:t xml:space="preserve"> to write”);</w:t>
      </w:r>
    </w:p>
    <w:p w:rsidR="00BD6E3B" w:rsidRPr="00BD6E3B" w:rsidRDefault="00BD6E3B" w:rsidP="003F62EB">
      <w:pPr>
        <w:pStyle w:val="GvdeMetni"/>
      </w:pPr>
      <w:r>
        <w:t xml:space="preserve">If you need to inline code, use </w:t>
      </w:r>
      <w:r w:rsidR="00A422F5">
        <w:rPr>
          <w:rStyle w:val="CodeInlined"/>
        </w:rPr>
        <w:t>“t</w:t>
      </w:r>
      <w:r w:rsidRPr="00BD6E3B">
        <w:rPr>
          <w:rStyle w:val="CodeInlined"/>
        </w:rPr>
        <w:t>his</w:t>
      </w:r>
      <w:r w:rsidR="00A422F5">
        <w:rPr>
          <w:rStyle w:val="CodeInlined"/>
        </w:rPr>
        <w:t>”</w:t>
      </w:r>
      <w:r w:rsidRPr="00BD6E3B">
        <w:rPr>
          <w:rStyle w:val="CodeInlined"/>
        </w:rPr>
        <w:t xml:space="preserve"> </w:t>
      </w:r>
      <w:r w:rsidR="00A422F5">
        <w:t>style.</w:t>
      </w:r>
    </w:p>
    <w:p w:rsidR="00A73598" w:rsidRDefault="00A73598" w:rsidP="00DA15E4">
      <w:pPr>
        <w:pStyle w:val="Balk3"/>
      </w:pPr>
      <w:bookmarkStart w:id="12" w:name="_Toc254263647"/>
      <w:r>
        <w:t>Object and Class Model</w:t>
      </w:r>
      <w:bookmarkEnd w:id="12"/>
    </w:p>
    <w:p w:rsidR="00A422F5" w:rsidRDefault="00E04CAB" w:rsidP="003F62EB">
      <w:pPr>
        <w:pStyle w:val="GvdeMetni"/>
      </w:pPr>
      <w:r>
        <w:fldChar w:fldCharType="begin"/>
      </w:r>
      <w:r>
        <w:instrText xml:space="preserve"> REF _Ref254264778 \h </w:instrText>
      </w:r>
      <w:r>
        <w:fldChar w:fldCharType="separate"/>
      </w:r>
      <w:r w:rsidR="0014379F">
        <w:t xml:space="preserve">Table </w:t>
      </w:r>
      <w:r w:rsidR="0014379F">
        <w:rPr>
          <w:noProof/>
        </w:rPr>
        <w:t>1</w:t>
      </w:r>
      <w:r>
        <w:fldChar w:fldCharType="end"/>
      </w:r>
      <w:r>
        <w:t xml:space="preserve"> </w:t>
      </w:r>
      <w:r w:rsidR="00914F9B">
        <w:t>is an example table.</w:t>
      </w:r>
    </w:p>
    <w:p w:rsidR="00914F9B" w:rsidRDefault="00914F9B" w:rsidP="00914F9B">
      <w:pPr>
        <w:pStyle w:val="ResimYazs"/>
      </w:pPr>
      <w:bookmarkStart w:id="13" w:name="_Ref2542647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4379F">
        <w:rPr>
          <w:noProof/>
        </w:rPr>
        <w:t>1</w:t>
      </w:r>
      <w:r>
        <w:fldChar w:fldCharType="end"/>
      </w:r>
      <w:bookmarkEnd w:id="13"/>
      <w:r>
        <w:t xml:space="preserve"> An example table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842"/>
      </w:tblGrid>
      <w:tr w:rsidR="00914F9B" w:rsidTr="00E04CAB">
        <w:trPr>
          <w:jc w:val="center"/>
        </w:trPr>
        <w:tc>
          <w:tcPr>
            <w:tcW w:w="691" w:type="dxa"/>
          </w:tcPr>
          <w:p w:rsidR="00914F9B" w:rsidRDefault="00914F9B" w:rsidP="00914F9B">
            <w:pPr>
              <w:pStyle w:val="TableTextBold"/>
            </w:pPr>
            <w:r>
              <w:t>Key</w:t>
            </w:r>
          </w:p>
        </w:tc>
        <w:tc>
          <w:tcPr>
            <w:tcW w:w="2842" w:type="dxa"/>
          </w:tcPr>
          <w:p w:rsidR="00914F9B" w:rsidRDefault="00914F9B" w:rsidP="00914F9B">
            <w:pPr>
              <w:pStyle w:val="TableTextBold"/>
            </w:pPr>
            <w:r>
              <w:t>Value</w:t>
            </w:r>
          </w:p>
        </w:tc>
      </w:tr>
      <w:tr w:rsidR="00914F9B" w:rsidTr="00E04CAB">
        <w:trPr>
          <w:jc w:val="center"/>
        </w:trPr>
        <w:tc>
          <w:tcPr>
            <w:tcW w:w="691" w:type="dxa"/>
          </w:tcPr>
          <w:p w:rsidR="00914F9B" w:rsidRDefault="00914F9B" w:rsidP="00914F9B">
            <w:pPr>
              <w:pStyle w:val="TableText"/>
            </w:pPr>
            <w:r>
              <w:t>key</w:t>
            </w:r>
          </w:p>
        </w:tc>
        <w:tc>
          <w:tcPr>
            <w:tcW w:w="2842" w:type="dxa"/>
          </w:tcPr>
          <w:p w:rsidR="00914F9B" w:rsidRDefault="00E04CAB" w:rsidP="00914F9B">
            <w:pPr>
              <w:pStyle w:val="TableText"/>
            </w:pPr>
            <w:r>
              <w:t>V</w:t>
            </w:r>
            <w:r w:rsidR="00914F9B">
              <w:t>alue</w:t>
            </w:r>
            <w:r>
              <w:t xml:space="preserve"> </w:t>
            </w:r>
          </w:p>
        </w:tc>
      </w:tr>
    </w:tbl>
    <w:p w:rsidR="00A73598" w:rsidRDefault="00A73598" w:rsidP="00DA15E4">
      <w:pPr>
        <w:pStyle w:val="Balk3"/>
      </w:pPr>
      <w:bookmarkStart w:id="14" w:name="_Toc254263648"/>
      <w:r>
        <w:t>Dynamic Models</w:t>
      </w:r>
      <w:bookmarkEnd w:id="14"/>
    </w:p>
    <w:p w:rsidR="00A73598" w:rsidRPr="00A73598" w:rsidRDefault="00A73598" w:rsidP="00DA15E4">
      <w:pPr>
        <w:pStyle w:val="Balk3"/>
      </w:pPr>
      <w:bookmarkStart w:id="15" w:name="_Toc254263649"/>
      <w:r>
        <w:t>User Interface</w:t>
      </w:r>
      <w:bookmarkEnd w:id="15"/>
    </w:p>
    <w:p w:rsidR="005A678F" w:rsidRPr="004D478C" w:rsidRDefault="00A73598" w:rsidP="003D017C">
      <w:pPr>
        <w:pStyle w:val="Balk1"/>
      </w:pPr>
      <w:bookmarkStart w:id="16" w:name="_Toc254263650"/>
      <w:r>
        <w:t>Glossary</w:t>
      </w:r>
      <w:bookmarkEnd w:id="16"/>
    </w:p>
    <w:p w:rsidR="005A678F" w:rsidRDefault="007616D6" w:rsidP="003F62EB">
      <w:pPr>
        <w:pStyle w:val="GvdeMetni"/>
      </w:pPr>
      <w:r>
        <w:t>Glossary for any domain-specific terms you use in your report.</w:t>
      </w:r>
    </w:p>
    <w:p w:rsidR="00A73598" w:rsidRPr="004D478C" w:rsidRDefault="00A73598" w:rsidP="003D017C">
      <w:pPr>
        <w:pStyle w:val="Balk1"/>
      </w:pPr>
      <w:bookmarkStart w:id="17" w:name="_Toc254263651"/>
      <w:r>
        <w:t>References</w:t>
      </w:r>
      <w:bookmarkEnd w:id="17"/>
    </w:p>
    <w:p w:rsidR="00A73598" w:rsidRPr="00DA276D" w:rsidRDefault="00DA276D" w:rsidP="00033911">
      <w:pPr>
        <w:pStyle w:val="ListReference"/>
      </w:pPr>
      <w:bookmarkStart w:id="18" w:name="_Ref254188959"/>
      <w:r w:rsidRPr="00DA276D">
        <w:t>Object-Oriented Software Engineering, Using UML, Patterns, and Java, 2nd Edition, by Bernd Bruegge and Allen H. Dutoit, Prentice-Hall, 2004, ISBN: 0-13-047110-0.</w:t>
      </w:r>
      <w:bookmarkEnd w:id="18"/>
    </w:p>
    <w:p w:rsidR="00A73598" w:rsidRPr="004D478C" w:rsidRDefault="00A73598" w:rsidP="003F62EB">
      <w:pPr>
        <w:pStyle w:val="GvdeMetni"/>
      </w:pPr>
    </w:p>
    <w:sectPr w:rsidR="00A73598" w:rsidRPr="004D478C" w:rsidSect="008254FE">
      <w:pgSz w:w="11909" w:h="16834" w:code="9"/>
      <w:pgMar w:top="1440" w:right="1800" w:bottom="1800" w:left="1800" w:header="720" w:footer="965" w:gutter="0"/>
      <w:pgNumType w:start="1"/>
      <w:cols w:space="2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37F" w:rsidRDefault="0028537F" w:rsidP="000916A9">
      <w:r>
        <w:separator/>
      </w:r>
    </w:p>
    <w:p w:rsidR="0028537F" w:rsidRDefault="0028537F"/>
  </w:endnote>
  <w:endnote w:type="continuationSeparator" w:id="0">
    <w:p w:rsidR="0028537F" w:rsidRDefault="0028537F" w:rsidP="000916A9">
      <w:r>
        <w:continuationSeparator/>
      </w:r>
    </w:p>
    <w:p w:rsidR="0028537F" w:rsidRDefault="002853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856" w:rsidRDefault="00A56803" w:rsidP="00FF2856">
    <w:pPr>
      <w:pStyle w:val="Altbilgi"/>
      <w:jc w:val="right"/>
    </w:pPr>
    <w:r>
      <w:rPr>
        <w:rStyle w:val="SayfaNumaras"/>
      </w:rPr>
      <w:fldChar w:fldCharType="begin"/>
    </w:r>
    <w:r w:rsidR="00FF2856">
      <w:rPr>
        <w:rStyle w:val="SayfaNumaras"/>
      </w:rPr>
      <w:instrText xml:space="preserve"> PAGE </w:instrText>
    </w:r>
    <w:r>
      <w:rPr>
        <w:rStyle w:val="SayfaNumaras"/>
      </w:rPr>
      <w:fldChar w:fldCharType="separate"/>
    </w:r>
    <w:r w:rsidR="00F30A82">
      <w:rPr>
        <w:rStyle w:val="SayfaNumaras"/>
        <w:noProof/>
      </w:rPr>
      <w:t>2</w:t>
    </w:r>
    <w:r>
      <w:rPr>
        <w:rStyle w:val="SayfaNumara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37F" w:rsidRDefault="0028537F" w:rsidP="000916A9">
      <w:r>
        <w:separator/>
      </w:r>
    </w:p>
    <w:p w:rsidR="0028537F" w:rsidRDefault="0028537F"/>
  </w:footnote>
  <w:footnote w:type="continuationSeparator" w:id="0">
    <w:p w:rsidR="0028537F" w:rsidRDefault="0028537F">
      <w:r>
        <w:separator/>
      </w:r>
    </w:p>
    <w:p w:rsidR="0028537F" w:rsidRDefault="0028537F"/>
  </w:footnote>
  <w:footnote w:type="continuationNotice" w:id="1">
    <w:p w:rsidR="0028537F" w:rsidRDefault="0028537F">
      <w:pPr>
        <w:rPr>
          <w:i/>
          <w:sz w:val="18"/>
        </w:rPr>
      </w:pPr>
      <w:r>
        <w:rPr>
          <w:i/>
          <w:sz w:val="18"/>
        </w:rPr>
        <w:t>(footnote continued)</w:t>
      </w:r>
    </w:p>
    <w:p w:rsidR="0028537F" w:rsidRDefault="002853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4085A8B"/>
    <w:multiLevelType w:val="hybridMultilevel"/>
    <w:tmpl w:val="9854520C"/>
    <w:lvl w:ilvl="0" w:tplc="F68C07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6">
    <w:nsid w:val="0DD007DC"/>
    <w:multiLevelType w:val="hybridMultilevel"/>
    <w:tmpl w:val="0A584746"/>
    <w:lvl w:ilvl="0" w:tplc="AFAE1BFE">
      <w:start w:val="1"/>
      <w:numFmt w:val="decimal"/>
      <w:pStyle w:val="ListeNumara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1">
    <w:nsid w:val="30421AA2"/>
    <w:multiLevelType w:val="multilevel"/>
    <w:tmpl w:val="ABCC4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3">
    <w:nsid w:val="3E92180C"/>
    <w:multiLevelType w:val="hybridMultilevel"/>
    <w:tmpl w:val="A2AC148E"/>
    <w:lvl w:ilvl="0" w:tplc="E59AE176">
      <w:start w:val="1"/>
      <w:numFmt w:val="decimal"/>
      <w:pStyle w:val="Balk3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5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416E4F79"/>
    <w:multiLevelType w:val="hybridMultilevel"/>
    <w:tmpl w:val="28B4E3E2"/>
    <w:lvl w:ilvl="0" w:tplc="1EA62314">
      <w:start w:val="1"/>
      <w:numFmt w:val="decimal"/>
      <w:pStyle w:val="Balk2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5056ED"/>
    <w:multiLevelType w:val="hybridMultilevel"/>
    <w:tmpl w:val="D14CD828"/>
    <w:lvl w:ilvl="0" w:tplc="11485B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48A245BB"/>
    <w:multiLevelType w:val="hybridMultilevel"/>
    <w:tmpl w:val="90C2F436"/>
    <w:lvl w:ilvl="0" w:tplc="39C6D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3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24">
    <w:nsid w:val="4C470756"/>
    <w:multiLevelType w:val="hybridMultilevel"/>
    <w:tmpl w:val="5AAC0090"/>
    <w:lvl w:ilvl="0" w:tplc="05C4AC06">
      <w:start w:val="1"/>
      <w:numFmt w:val="decimal"/>
      <w:pStyle w:val="ListReferen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C5037"/>
    <w:multiLevelType w:val="hybridMultilevel"/>
    <w:tmpl w:val="7F321ABA"/>
    <w:lvl w:ilvl="0" w:tplc="C016BEB0">
      <w:start w:val="1"/>
      <w:numFmt w:val="bullet"/>
      <w:pStyle w:val="ListeMaddem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8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31">
    <w:nsid w:val="70A82268"/>
    <w:multiLevelType w:val="hybridMultilevel"/>
    <w:tmpl w:val="3F5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06AFF"/>
    <w:multiLevelType w:val="hybridMultilevel"/>
    <w:tmpl w:val="211804C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34">
    <w:nsid w:val="78EC5A25"/>
    <w:multiLevelType w:val="hybridMultilevel"/>
    <w:tmpl w:val="338CF77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36">
    <w:nsid w:val="7FB92CC0"/>
    <w:multiLevelType w:val="hybridMultilevel"/>
    <w:tmpl w:val="19646128"/>
    <w:lvl w:ilvl="0" w:tplc="710C62B4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1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7"/>
  </w:num>
  <w:num w:numId="7">
    <w:abstractNumId w:val="19"/>
  </w:num>
  <w:num w:numId="8">
    <w:abstractNumId w:val="15"/>
  </w:num>
  <w:num w:numId="9">
    <w:abstractNumId w:val="33"/>
  </w:num>
  <w:num w:numId="10">
    <w:abstractNumId w:val="20"/>
  </w:num>
  <w:num w:numId="11">
    <w:abstractNumId w:val="30"/>
  </w:num>
  <w:num w:numId="12">
    <w:abstractNumId w:val="3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3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3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3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23"/>
  </w:num>
  <w:num w:numId="19">
    <w:abstractNumId w:val="5"/>
  </w:num>
  <w:num w:numId="20">
    <w:abstractNumId w:val="12"/>
  </w:num>
  <w:num w:numId="21">
    <w:abstractNumId w:val="22"/>
  </w:num>
  <w:num w:numId="22">
    <w:abstractNumId w:val="14"/>
  </w:num>
  <w:num w:numId="23">
    <w:abstractNumId w:val="35"/>
  </w:num>
  <w:num w:numId="24">
    <w:abstractNumId w:val="3"/>
  </w:num>
  <w:num w:numId="25">
    <w:abstractNumId w:val="27"/>
  </w:num>
  <w:num w:numId="26">
    <w:abstractNumId w:val="6"/>
  </w:num>
  <w:num w:numId="27">
    <w:abstractNumId w:val="29"/>
  </w:num>
  <w:num w:numId="28">
    <w:abstractNumId w:val="9"/>
  </w:num>
  <w:num w:numId="29">
    <w:abstractNumId w:val="9"/>
    <w:lvlOverride w:ilvl="0">
      <w:startOverride w:val="1"/>
    </w:lvlOverride>
  </w:num>
  <w:num w:numId="30">
    <w:abstractNumId w:val="26"/>
  </w:num>
  <w:num w:numId="31">
    <w:abstractNumId w:val="6"/>
    <w:lvlOverride w:ilvl="0">
      <w:startOverride w:val="1"/>
    </w:lvlOverride>
  </w:num>
  <w:num w:numId="32">
    <w:abstractNumId w:val="28"/>
  </w:num>
  <w:num w:numId="33">
    <w:abstractNumId w:val="6"/>
  </w:num>
  <w:num w:numId="34">
    <w:abstractNumId w:val="8"/>
  </w:num>
  <w:num w:numId="35">
    <w:abstractNumId w:val="17"/>
  </w:num>
  <w:num w:numId="36">
    <w:abstractNumId w:val="6"/>
    <w:lvlOverride w:ilvl="0">
      <w:startOverride w:val="1"/>
    </w:lvlOverride>
  </w:num>
  <w:num w:numId="37">
    <w:abstractNumId w:val="11"/>
  </w:num>
  <w:num w:numId="38">
    <w:abstractNumId w:val="36"/>
  </w:num>
  <w:num w:numId="39">
    <w:abstractNumId w:val="16"/>
  </w:num>
  <w:num w:numId="40">
    <w:abstractNumId w:val="13"/>
  </w:num>
  <w:num w:numId="41">
    <w:abstractNumId w:val="31"/>
  </w:num>
  <w:num w:numId="42">
    <w:abstractNumId w:val="24"/>
  </w:num>
  <w:num w:numId="43">
    <w:abstractNumId w:val="25"/>
  </w:num>
  <w:num w:numId="44">
    <w:abstractNumId w:val="11"/>
    <w:lvlOverride w:ilvl="0">
      <w:startOverride w:val="3"/>
    </w:lvlOverride>
  </w:num>
  <w:num w:numId="45">
    <w:abstractNumId w:val="4"/>
  </w:num>
  <w:num w:numId="46">
    <w:abstractNumId w:val="18"/>
  </w:num>
  <w:num w:numId="47">
    <w:abstractNumId w:val="21"/>
  </w:num>
  <w:num w:numId="48">
    <w:abstractNumId w:val="32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9F"/>
    <w:rsid w:val="00012F61"/>
    <w:rsid w:val="0002134B"/>
    <w:rsid w:val="00033911"/>
    <w:rsid w:val="00034FE7"/>
    <w:rsid w:val="00042EB3"/>
    <w:rsid w:val="00042F12"/>
    <w:rsid w:val="00045ED7"/>
    <w:rsid w:val="000916A9"/>
    <w:rsid w:val="00097762"/>
    <w:rsid w:val="001107E2"/>
    <w:rsid w:val="0014379F"/>
    <w:rsid w:val="0016139E"/>
    <w:rsid w:val="001A2092"/>
    <w:rsid w:val="001B59DD"/>
    <w:rsid w:val="002210C2"/>
    <w:rsid w:val="0025403C"/>
    <w:rsid w:val="00284001"/>
    <w:rsid w:val="0028537F"/>
    <w:rsid w:val="002B10D7"/>
    <w:rsid w:val="002C300F"/>
    <w:rsid w:val="002D60F9"/>
    <w:rsid w:val="003172FC"/>
    <w:rsid w:val="00326952"/>
    <w:rsid w:val="003D017C"/>
    <w:rsid w:val="003D7457"/>
    <w:rsid w:val="003E7A60"/>
    <w:rsid w:val="003F62EB"/>
    <w:rsid w:val="00402A70"/>
    <w:rsid w:val="004132FD"/>
    <w:rsid w:val="00427954"/>
    <w:rsid w:val="0044465D"/>
    <w:rsid w:val="0045697A"/>
    <w:rsid w:val="00456D02"/>
    <w:rsid w:val="00496052"/>
    <w:rsid w:val="004D5433"/>
    <w:rsid w:val="004E3C9E"/>
    <w:rsid w:val="0053092A"/>
    <w:rsid w:val="00545819"/>
    <w:rsid w:val="00552496"/>
    <w:rsid w:val="005578FB"/>
    <w:rsid w:val="00580C5F"/>
    <w:rsid w:val="0059679B"/>
    <w:rsid w:val="005A678F"/>
    <w:rsid w:val="005E0754"/>
    <w:rsid w:val="0061382C"/>
    <w:rsid w:val="00614670"/>
    <w:rsid w:val="00653625"/>
    <w:rsid w:val="00682E92"/>
    <w:rsid w:val="006A36CD"/>
    <w:rsid w:val="006E109F"/>
    <w:rsid w:val="006F217B"/>
    <w:rsid w:val="00701D96"/>
    <w:rsid w:val="007032CF"/>
    <w:rsid w:val="00710A07"/>
    <w:rsid w:val="0073646B"/>
    <w:rsid w:val="00736A5D"/>
    <w:rsid w:val="00737113"/>
    <w:rsid w:val="00747D4B"/>
    <w:rsid w:val="007616D6"/>
    <w:rsid w:val="0077697A"/>
    <w:rsid w:val="00782693"/>
    <w:rsid w:val="00787378"/>
    <w:rsid w:val="007909CB"/>
    <w:rsid w:val="007A0494"/>
    <w:rsid w:val="007B1E92"/>
    <w:rsid w:val="007E2884"/>
    <w:rsid w:val="00817CFF"/>
    <w:rsid w:val="008254FE"/>
    <w:rsid w:val="00825CE4"/>
    <w:rsid w:val="00850A62"/>
    <w:rsid w:val="00882B35"/>
    <w:rsid w:val="008B35B9"/>
    <w:rsid w:val="008B4853"/>
    <w:rsid w:val="008D0BB6"/>
    <w:rsid w:val="008F1D27"/>
    <w:rsid w:val="008F1D43"/>
    <w:rsid w:val="00902A38"/>
    <w:rsid w:val="0090757B"/>
    <w:rsid w:val="00914F9B"/>
    <w:rsid w:val="0093036C"/>
    <w:rsid w:val="0095761D"/>
    <w:rsid w:val="009712B5"/>
    <w:rsid w:val="0098328B"/>
    <w:rsid w:val="009A0245"/>
    <w:rsid w:val="009F6A75"/>
    <w:rsid w:val="009F6B40"/>
    <w:rsid w:val="009F7A42"/>
    <w:rsid w:val="00A422F5"/>
    <w:rsid w:val="00A56803"/>
    <w:rsid w:val="00A613BA"/>
    <w:rsid w:val="00A73598"/>
    <w:rsid w:val="00AB5097"/>
    <w:rsid w:val="00AE54B8"/>
    <w:rsid w:val="00B067FA"/>
    <w:rsid w:val="00B17706"/>
    <w:rsid w:val="00B46C03"/>
    <w:rsid w:val="00B67B70"/>
    <w:rsid w:val="00B870B2"/>
    <w:rsid w:val="00B97D8B"/>
    <w:rsid w:val="00BB4EAF"/>
    <w:rsid w:val="00BC54F1"/>
    <w:rsid w:val="00BD0910"/>
    <w:rsid w:val="00BD6E3B"/>
    <w:rsid w:val="00C0793D"/>
    <w:rsid w:val="00C152F5"/>
    <w:rsid w:val="00C24067"/>
    <w:rsid w:val="00C43585"/>
    <w:rsid w:val="00C713DC"/>
    <w:rsid w:val="00C724CE"/>
    <w:rsid w:val="00CA6EC5"/>
    <w:rsid w:val="00CB0DDC"/>
    <w:rsid w:val="00CD5DEC"/>
    <w:rsid w:val="00D13FCE"/>
    <w:rsid w:val="00D61922"/>
    <w:rsid w:val="00D76727"/>
    <w:rsid w:val="00D933B1"/>
    <w:rsid w:val="00DA15E4"/>
    <w:rsid w:val="00DA276D"/>
    <w:rsid w:val="00DD45DD"/>
    <w:rsid w:val="00E04CAB"/>
    <w:rsid w:val="00E207C7"/>
    <w:rsid w:val="00E418E4"/>
    <w:rsid w:val="00E4569B"/>
    <w:rsid w:val="00EC4325"/>
    <w:rsid w:val="00EC56E7"/>
    <w:rsid w:val="00F30A82"/>
    <w:rsid w:val="00F806E0"/>
    <w:rsid w:val="00F82074"/>
    <w:rsid w:val="00F82BC7"/>
    <w:rsid w:val="00F84964"/>
    <w:rsid w:val="00FD0AFF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,"/>
  <w:listSeparator w:val=";"/>
  <w15:chartTrackingRefBased/>
  <w15:docId w15:val="{ADF489AB-9E7B-4206-BDDD-838AF892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F5"/>
    <w:rPr>
      <w:rFonts w:ascii="Verdana" w:hAnsi="Verdana"/>
      <w:sz w:val="16"/>
      <w:lang w:val="en-US" w:eastAsia="en-US"/>
    </w:rPr>
  </w:style>
  <w:style w:type="paragraph" w:styleId="Balk1">
    <w:name w:val="heading 1"/>
    <w:next w:val="GvdeMetni"/>
    <w:autoRedefine/>
    <w:qFormat/>
    <w:rsid w:val="003D017C"/>
    <w:pPr>
      <w:keepNext/>
      <w:numPr>
        <w:ilvl w:val="1"/>
        <w:numId w:val="37"/>
      </w:numPr>
      <w:spacing w:before="200" w:after="100" w:line="280" w:lineRule="atLeast"/>
      <w:outlineLvl w:val="0"/>
    </w:pPr>
    <w:rPr>
      <w:rFonts w:ascii="Tahoma" w:hAnsi="Tahoma"/>
      <w:b/>
      <w:spacing w:val="10"/>
      <w:lang w:val="en-US" w:eastAsia="en-US"/>
    </w:rPr>
  </w:style>
  <w:style w:type="paragraph" w:styleId="Balk2">
    <w:name w:val="heading 2"/>
    <w:next w:val="GvdeMetni"/>
    <w:autoRedefine/>
    <w:qFormat/>
    <w:rsid w:val="0059679B"/>
    <w:pPr>
      <w:keepNext/>
      <w:numPr>
        <w:numId w:val="39"/>
      </w:numPr>
      <w:spacing w:before="100" w:after="100"/>
      <w:outlineLvl w:val="1"/>
    </w:pPr>
    <w:rPr>
      <w:rFonts w:ascii="Tahoma" w:hAnsi="Tahoma"/>
      <w:b/>
      <w:spacing w:val="10"/>
      <w:kern w:val="28"/>
      <w:lang w:val="en-US" w:eastAsia="en-US"/>
    </w:rPr>
  </w:style>
  <w:style w:type="paragraph" w:styleId="Balk3">
    <w:name w:val="heading 3"/>
    <w:next w:val="GvdeMetni"/>
    <w:autoRedefine/>
    <w:qFormat/>
    <w:rsid w:val="00DA15E4"/>
    <w:pPr>
      <w:keepNext/>
      <w:numPr>
        <w:numId w:val="40"/>
      </w:numPr>
      <w:spacing w:before="100" w:after="40"/>
      <w:outlineLvl w:val="2"/>
    </w:pPr>
    <w:rPr>
      <w:rFonts w:ascii="Tahoma" w:hAnsi="Tahoma"/>
      <w:spacing w:val="10"/>
      <w:kern w:val="28"/>
      <w:lang w:val="en-US" w:eastAsia="en-US"/>
    </w:rPr>
  </w:style>
  <w:style w:type="paragraph" w:styleId="Balk4">
    <w:name w:val="heading 4"/>
    <w:basedOn w:val="Normal"/>
    <w:next w:val="GvdeMetni"/>
    <w:qFormat/>
    <w:rsid w:val="006A36CD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Balk5">
    <w:name w:val="heading 5"/>
    <w:basedOn w:val="Normal"/>
    <w:next w:val="GvdeMetni"/>
    <w:qFormat/>
    <w:rsid w:val="006A36CD"/>
    <w:pPr>
      <w:keepNext/>
      <w:keepLines/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Balk6">
    <w:name w:val="heading 6"/>
    <w:basedOn w:val="Normal"/>
    <w:next w:val="GvdeMetni"/>
    <w:qFormat/>
    <w:rsid w:val="006A36CD"/>
    <w:pPr>
      <w:keepNext/>
      <w:keepLines/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Balk7">
    <w:name w:val="heading 7"/>
    <w:basedOn w:val="Normal"/>
    <w:next w:val="GvdeMetni"/>
    <w:qFormat/>
    <w:rsid w:val="006A36CD"/>
    <w:pPr>
      <w:keepNext/>
      <w:keepLines/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Balk8">
    <w:name w:val="heading 8"/>
    <w:basedOn w:val="Normal"/>
    <w:next w:val="GvdeMetni"/>
    <w:qFormat/>
    <w:rsid w:val="006A36CD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Balk9">
    <w:name w:val="heading 9"/>
    <w:basedOn w:val="Normal"/>
    <w:next w:val="GvdeMetni"/>
    <w:qFormat/>
    <w:rsid w:val="006A36CD"/>
    <w:pPr>
      <w:keepNext/>
      <w:keepLines/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autoRedefine/>
    <w:rsid w:val="003F62EB"/>
    <w:pPr>
      <w:spacing w:after="200" w:line="240" w:lineRule="exact"/>
      <w:ind w:firstLine="288"/>
    </w:pPr>
    <w:rPr>
      <w:rFonts w:cs="Tahoma"/>
      <w:spacing w:val="10"/>
      <w:szCs w:val="16"/>
    </w:rPr>
  </w:style>
  <w:style w:type="character" w:customStyle="1" w:styleId="GvdeMetniChar">
    <w:name w:val="Gövde Metni Char"/>
    <w:basedOn w:val="VarsaylanParagrafYazTipi"/>
    <w:link w:val="GvdeMetni"/>
    <w:rsid w:val="003F62EB"/>
    <w:rPr>
      <w:rFonts w:ascii="Verdana" w:hAnsi="Verdana" w:cs="Tahoma"/>
      <w:spacing w:val="10"/>
      <w:sz w:val="16"/>
      <w:szCs w:val="16"/>
      <w:lang w:val="en-US" w:eastAsia="en-US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  <w:lang w:val="en-US" w:eastAsia="en-US"/>
    </w:rPr>
  </w:style>
  <w:style w:type="paragraph" w:styleId="stbilgi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autoRedefine/>
    <w:rsid w:val="00914F9B"/>
    <w:rPr>
      <w:rFonts w:ascii="Tahoma" w:hAnsi="Tahoma"/>
      <w:b/>
      <w:spacing w:val="6"/>
      <w:sz w:val="18"/>
      <w:szCs w:val="16"/>
      <w:lang w:val="en-US" w:eastAsia="en-US"/>
    </w:rPr>
  </w:style>
  <w:style w:type="paragraph" w:customStyle="1" w:styleId="BlockQuotation">
    <w:name w:val="Block Quotation"/>
    <w:basedOn w:val="GvdeMetni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VarsaylanParagrafYazTipi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ResimYazs">
    <w:name w:val="caption"/>
    <w:next w:val="GvdeMetni"/>
    <w:autoRedefine/>
    <w:qFormat/>
    <w:rsid w:val="00E04CAB"/>
    <w:pPr>
      <w:keepNext/>
      <w:spacing w:before="120" w:after="220" w:line="220" w:lineRule="atLeast"/>
      <w:jc w:val="center"/>
    </w:pPr>
    <w:rPr>
      <w:rFonts w:ascii="Tahoma" w:hAnsi="Tahoma"/>
      <w:i/>
      <w:spacing w:val="6"/>
      <w:sz w:val="16"/>
      <w:szCs w:val="18"/>
      <w:lang w:val="en-US" w:eastAsia="en-US"/>
    </w:rPr>
  </w:style>
  <w:style w:type="character" w:styleId="SonnotBavurusu">
    <w:name w:val="endnote reference"/>
    <w:semiHidden/>
    <w:rsid w:val="00A56803"/>
    <w:rPr>
      <w:b/>
      <w:vertAlign w:val="superscript"/>
    </w:rPr>
  </w:style>
  <w:style w:type="paragraph" w:styleId="SonnotMetni">
    <w:name w:val="endnote text"/>
    <w:basedOn w:val="Normal"/>
    <w:semiHidden/>
    <w:rsid w:val="0025403C"/>
  </w:style>
  <w:style w:type="character" w:styleId="DipnotBavurusu">
    <w:name w:val="footnote reference"/>
    <w:semiHidden/>
    <w:rsid w:val="00A56803"/>
    <w:rPr>
      <w:vertAlign w:val="superscript"/>
    </w:rPr>
  </w:style>
  <w:style w:type="paragraph" w:styleId="DipnotMetni">
    <w:name w:val="footnote text"/>
    <w:basedOn w:val="Normal"/>
    <w:semiHidden/>
    <w:rsid w:val="0025403C"/>
  </w:style>
  <w:style w:type="paragraph" w:styleId="Dizin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Dizin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DizinBal">
    <w:name w:val="index heading"/>
    <w:basedOn w:val="Normal"/>
    <w:next w:val="Dizin1"/>
    <w:semiHidden/>
    <w:rsid w:val="006A36CD"/>
    <w:pPr>
      <w:keepNext/>
      <w:spacing w:before="440" w:line="220" w:lineRule="atLeast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ListeMaddemi">
    <w:name w:val="List Bullet"/>
    <w:basedOn w:val="Normal"/>
    <w:autoRedefine/>
    <w:rsid w:val="00A422F5"/>
    <w:pPr>
      <w:numPr>
        <w:numId w:val="43"/>
      </w:numPr>
      <w:spacing w:after="120" w:line="240" w:lineRule="exact"/>
    </w:pPr>
    <w:rPr>
      <w:spacing w:val="10"/>
    </w:rPr>
  </w:style>
  <w:style w:type="paragraph" w:styleId="ListeNumaras">
    <w:name w:val="List Number"/>
    <w:basedOn w:val="Normal"/>
    <w:autoRedefine/>
    <w:rsid w:val="00A422F5"/>
    <w:pPr>
      <w:numPr>
        <w:numId w:val="33"/>
      </w:numPr>
      <w:spacing w:after="120" w:line="240" w:lineRule="exact"/>
      <w:ind w:left="648"/>
    </w:pPr>
    <w:rPr>
      <w:spacing w:val="10"/>
    </w:rPr>
  </w:style>
  <w:style w:type="paragraph" w:styleId="MakroMetni">
    <w:name w:val="macro"/>
    <w:basedOn w:val="Normal"/>
    <w:semiHidden/>
    <w:rsid w:val="00A56803"/>
    <w:rPr>
      <w:rFonts w:ascii="Courier New" w:hAnsi="Courier New"/>
    </w:rPr>
  </w:style>
  <w:style w:type="paragraph" w:customStyle="1" w:styleId="SubtitleItalic">
    <w:name w:val="Subtitle Italic"/>
    <w:next w:val="GvdeMetni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  <w:lang w:val="en-US" w:eastAsia="en-US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ekillerTablosu">
    <w:name w:val="table of figures"/>
    <w:basedOn w:val="Normal"/>
    <w:semiHidden/>
    <w:rsid w:val="00736A5D"/>
    <w:pPr>
      <w:ind w:left="1440" w:hanging="360"/>
    </w:pPr>
  </w:style>
  <w:style w:type="paragraph" w:styleId="T1">
    <w:name w:val="toc 1"/>
    <w:basedOn w:val="Normal"/>
    <w:uiPriority w:val="39"/>
    <w:rsid w:val="00736A5D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T2">
    <w:name w:val="toc 2"/>
    <w:basedOn w:val="Normal"/>
    <w:uiPriority w:val="39"/>
    <w:rsid w:val="00736A5D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T3">
    <w:name w:val="toc 3"/>
    <w:basedOn w:val="Normal"/>
    <w:uiPriority w:val="39"/>
    <w:rsid w:val="00736A5D"/>
    <w:pPr>
      <w:ind w:left="400"/>
    </w:pPr>
    <w:rPr>
      <w:rFonts w:ascii="Calibri" w:hAnsi="Calibri"/>
    </w:rPr>
  </w:style>
  <w:style w:type="paragraph" w:styleId="T4">
    <w:name w:val="toc 4"/>
    <w:basedOn w:val="Normal"/>
    <w:semiHidden/>
    <w:rsid w:val="00736A5D"/>
    <w:pPr>
      <w:ind w:left="600"/>
    </w:pPr>
    <w:rPr>
      <w:rFonts w:ascii="Calibri" w:hAnsi="Calibri"/>
    </w:rPr>
  </w:style>
  <w:style w:type="paragraph" w:styleId="T5">
    <w:name w:val="toc 5"/>
    <w:basedOn w:val="Normal"/>
    <w:semiHidden/>
    <w:rsid w:val="00736A5D"/>
    <w:pPr>
      <w:ind w:left="800"/>
    </w:pPr>
    <w:rPr>
      <w:rFonts w:ascii="Calibri" w:hAnsi="Calibri"/>
    </w:rPr>
  </w:style>
  <w:style w:type="paragraph" w:styleId="Altbilgi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KonuBal">
    <w:name w:val="Title"/>
    <w:basedOn w:val="Normal"/>
    <w:next w:val="Normal"/>
    <w:autoRedefine/>
    <w:qFormat/>
    <w:rsid w:val="00045ED7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character" w:styleId="AklamaBavurusu">
    <w:name w:val="annotation reference"/>
    <w:semiHidden/>
    <w:rsid w:val="00A56803"/>
    <w:rPr>
      <w:sz w:val="16"/>
    </w:rPr>
  </w:style>
  <w:style w:type="paragraph" w:styleId="AklamaMetni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paragraph" w:styleId="Kaynaka">
    <w:name w:val="table of authorities"/>
    <w:basedOn w:val="Normal"/>
    <w:semiHidden/>
    <w:rsid w:val="00A56803"/>
    <w:pPr>
      <w:tabs>
        <w:tab w:val="right" w:leader="dot" w:pos="7560"/>
      </w:tabs>
      <w:ind w:left="1440" w:hanging="360"/>
    </w:pPr>
  </w:style>
  <w:style w:type="paragraph" w:styleId="KaynakaBal">
    <w:name w:val="toa heading"/>
    <w:basedOn w:val="Normal"/>
    <w:next w:val="Kaynaka"/>
    <w:semiHidden/>
    <w:rsid w:val="00A56803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autoRedefine/>
    <w:rsid w:val="00914F9B"/>
    <w:pPr>
      <w:spacing w:before="40" w:line="200" w:lineRule="atLeast"/>
    </w:pPr>
    <w:rPr>
      <w:rFonts w:ascii="Tahoma" w:hAnsi="Tahoma"/>
      <w:spacing w:val="6"/>
      <w:sz w:val="18"/>
      <w:szCs w:val="16"/>
      <w:lang w:val="en-US" w:eastAsia="en-US"/>
    </w:rPr>
  </w:style>
  <w:style w:type="paragraph" w:styleId="BalonMetni">
    <w:name w:val="Balloon Text"/>
    <w:basedOn w:val="Normal"/>
    <w:semiHidden/>
    <w:rsid w:val="006F217B"/>
    <w:rPr>
      <w:rFonts w:cs="Tahoma"/>
      <w:szCs w:val="16"/>
    </w:rPr>
  </w:style>
  <w:style w:type="character" w:styleId="SayfaNumaras">
    <w:name w:val="page number"/>
    <w:basedOn w:val="VarsaylanParagrafYazTipi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sz w:val="17"/>
    </w:rPr>
  </w:style>
  <w:style w:type="character" w:customStyle="1" w:styleId="IndentedBodyTextChar">
    <w:name w:val="Indented Body Text Char"/>
    <w:basedOn w:val="VarsaylanParagrafYazTipi"/>
    <w:link w:val="IndentedBodyText"/>
    <w:rsid w:val="005A678F"/>
    <w:rPr>
      <w:rFonts w:ascii="Verdana" w:hAnsi="Verdana"/>
      <w:sz w:val="17"/>
      <w:lang w:val="en-US" w:eastAsia="en-US" w:bidi="ar-SA"/>
    </w:rPr>
  </w:style>
  <w:style w:type="paragraph" w:customStyle="1" w:styleId="Author">
    <w:name w:val="Author"/>
    <w:autoRedefine/>
    <w:rsid w:val="007B1E92"/>
    <w:pPr>
      <w:spacing w:before="960" w:after="240"/>
      <w:contextualSpacing/>
    </w:pPr>
    <w:rPr>
      <w:rFonts w:ascii="Tahoma" w:hAnsi="Tahoma"/>
      <w:iCs/>
      <w:spacing w:val="10"/>
      <w:sz w:val="22"/>
      <w:lang w:val="en-US" w:eastAsia="en-US"/>
    </w:rPr>
  </w:style>
  <w:style w:type="paragraph" w:customStyle="1" w:styleId="Jury">
    <w:name w:val="Jury"/>
    <w:qFormat/>
    <w:rsid w:val="007B1E92"/>
    <w:pPr>
      <w:spacing w:before="240" w:after="240"/>
      <w:contextualSpacing/>
    </w:pPr>
    <w:rPr>
      <w:rFonts w:ascii="Tahoma" w:hAnsi="Tahoma"/>
      <w:spacing w:val="20"/>
      <w:kern w:val="28"/>
      <w:sz w:val="22"/>
      <w:szCs w:val="40"/>
      <w:lang w:val="en-US" w:eastAsia="en-US"/>
    </w:rPr>
  </w:style>
  <w:style w:type="paragraph" w:customStyle="1" w:styleId="TBal1">
    <w:name w:val="İÇT Başlığı1"/>
    <w:basedOn w:val="Balk1"/>
    <w:next w:val="Normal"/>
    <w:uiPriority w:val="39"/>
    <w:semiHidden/>
    <w:unhideWhenUsed/>
    <w:qFormat/>
    <w:rsid w:val="00817CF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pacing w:val="0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817CFF"/>
    <w:rPr>
      <w:color w:val="0000FF"/>
      <w:u w:val="single"/>
    </w:rPr>
  </w:style>
  <w:style w:type="paragraph" w:customStyle="1" w:styleId="TOCTitle">
    <w:name w:val="TOC Title"/>
    <w:autoRedefine/>
    <w:rsid w:val="007032CF"/>
    <w:rPr>
      <w:rFonts w:ascii="Tahoma" w:hAnsi="Tahoma"/>
      <w:b/>
      <w:spacing w:val="-4"/>
      <w:sz w:val="28"/>
      <w:lang w:val="en-US" w:eastAsia="en-US"/>
    </w:rPr>
  </w:style>
  <w:style w:type="paragraph" w:customStyle="1" w:styleId="ListReference">
    <w:name w:val="List Reference"/>
    <w:basedOn w:val="ListeNumaras"/>
    <w:next w:val="GvdeMetni"/>
    <w:autoRedefine/>
    <w:rsid w:val="00A422F5"/>
    <w:pPr>
      <w:numPr>
        <w:numId w:val="42"/>
      </w:numPr>
      <w:ind w:left="360"/>
    </w:pPr>
    <w:rPr>
      <w:rFonts w:ascii="Tahoma" w:hAnsi="Tahoma"/>
    </w:rPr>
  </w:style>
  <w:style w:type="paragraph" w:customStyle="1" w:styleId="CodeSegment">
    <w:name w:val="Code Segment"/>
    <w:basedOn w:val="GvdeMetni"/>
    <w:autoRedefine/>
    <w:rsid w:val="00850A62"/>
    <w:pPr>
      <w:ind w:left="360"/>
      <w:contextualSpacing/>
    </w:pPr>
    <w:rPr>
      <w:rFonts w:ascii="Courier New" w:hAnsi="Courier New"/>
      <w:sz w:val="18"/>
    </w:rPr>
  </w:style>
  <w:style w:type="character" w:customStyle="1" w:styleId="CodeInlined">
    <w:name w:val="Code Inlined"/>
    <w:basedOn w:val="VarsaylanParagrafYazTipi"/>
    <w:qFormat/>
    <w:rsid w:val="00BD6E3B"/>
    <w:rPr>
      <w:rFonts w:ascii="Courier New" w:hAnsi="Courier New"/>
      <w:sz w:val="18"/>
    </w:rPr>
  </w:style>
  <w:style w:type="paragraph" w:customStyle="1" w:styleId="Image">
    <w:name w:val="Image"/>
    <w:autoRedefine/>
    <w:rsid w:val="00E04CAB"/>
    <w:pPr>
      <w:keepNext/>
      <w:jc w:val="center"/>
    </w:pPr>
    <w:rPr>
      <w:rFonts w:ascii="Calibri" w:hAnsi="Calibri"/>
      <w:noProof/>
      <w:spacing w:val="10"/>
      <w:lang w:val="en-US" w:eastAsia="en-US"/>
    </w:rPr>
  </w:style>
  <w:style w:type="table" w:styleId="TabloKlavuzu">
    <w:name w:val="Table Grid"/>
    <w:basedOn w:val="NormalTablo"/>
    <w:rsid w:val="00A422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3Befektler1">
    <w:name w:val="Table 3D effects 1"/>
    <w:basedOn w:val="NormalTablo"/>
    <w:rsid w:val="00A422F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rsid w:val="00A422F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rsid w:val="00A422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rsid w:val="00A422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rsid w:val="00A422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ser\Downloads\report%20(1)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(1)</Template>
  <TotalTime>112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Bilkent University</vt:lpstr>
    </vt:vector>
  </TitlesOfParts>
  <Manager/>
  <Company>Microsoft Corporation</Company>
  <LinksUpToDate>false</LinksUpToDate>
  <CharactersWithSpaces>4854</CharactersWithSpaces>
  <SharedDoc>false</SharedDoc>
  <HLinks>
    <vt:vector size="90" baseType="variant"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_Toc254263651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_Toc254263650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_Toc254263649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_Toc254263648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_Toc254263647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_Toc254263646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_Toc254263645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_Toc254263644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_Toc254263643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_Toc254263642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_Toc254263641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_Toc254263640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_Toc254263639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_Toc254263638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_Toc254263637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Lale</dc:creator>
  <cp:keywords/>
  <dc:description/>
  <cp:lastModifiedBy>İpek Lale</cp:lastModifiedBy>
  <cp:revision>33</cp:revision>
  <cp:lastPrinted>2003-09-29T06:09:00Z</cp:lastPrinted>
  <dcterms:created xsi:type="dcterms:W3CDTF">2014-10-11T21:22:00Z</dcterms:created>
  <dcterms:modified xsi:type="dcterms:W3CDTF">2014-10-11T23:39:00Z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