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Default="0065084C">
      <w:pPr>
        <w:pStyle w:val="CompanyName"/>
      </w:pPr>
      <w:bookmarkStart w:id="0" w:name="xgraphic"/>
      <w:r w:rsidRPr="0065084C">
        <w:rPr>
          <w:noProof/>
          <w:lang w:val="tr-TR" w:eastAsia="tr-TR"/>
        </w:rPr>
        <w:pict>
          <v:shapetype id="_x0000_t202" coordsize="21600,21600" o:spt="202" path="m,l,21600r21600,l21600,xe">
            <v:stroke joinstyle="miter"/>
            <v:path gradientshapeok="t" o:connecttype="rect"/>
          </v:shapetype>
          <v:shape id="Text Box 18" o:spid="_x0000_s1026" type="#_x0000_t202" style="position:absolute;margin-left:186.85pt;margin-top:93.6pt;width:175pt;height:17.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0BsgIAALY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" filled="f" stroked="f">
            <v:textbox style="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sidR="0014379F">
        <w:rPr>
          <w:noProof/>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proofErr w:type="spellStart"/>
      <w:r w:rsidR="00F82074">
        <w:t>Bilkent</w:t>
      </w:r>
      <w:proofErr w:type="spellEnd"/>
      <w:r w:rsidR="00F82074">
        <w:t xml:space="preserve"> University</w:t>
      </w:r>
    </w:p>
    <w:p w:rsidR="00F82074" w:rsidRDefault="00F82074" w:rsidP="00DD45DD">
      <w:pPr>
        <w:pStyle w:val="TitleCover"/>
      </w:pPr>
    </w:p>
    <w:p w:rsidR="007A0494" w:rsidRPr="0014379F" w:rsidRDefault="0014379F" w:rsidP="00DD45DD">
      <w:pPr>
        <w:pStyle w:val="TitleCover"/>
        <w:rPr>
          <w:sz w:val="56"/>
          <w:szCs w:val="56"/>
        </w:rPr>
      </w:pPr>
      <w:r w:rsidRPr="0014379F">
        <w:rPr>
          <w:sz w:val="56"/>
          <w:szCs w:val="56"/>
        </w:rPr>
        <w:t>CS319 – Object Oriented Software</w:t>
      </w:r>
      <w:r w:rsidR="00682E92" w:rsidRPr="0014379F">
        <w:rPr>
          <w:sz w:val="56"/>
          <w:szCs w:val="56"/>
        </w:rPr>
        <w:t xml:space="preserve"> Project</w:t>
      </w:r>
    </w:p>
    <w:p w:rsidR="0016139E" w:rsidRDefault="00F82074">
      <w:pPr>
        <w:pStyle w:val="SubtitleItalic"/>
      </w:pPr>
      <w:r>
        <w:t xml:space="preserve">Project </w:t>
      </w:r>
      <w:r w:rsidRPr="0014379F">
        <w:rPr>
          <w:rFonts w:cs="Tahoma"/>
        </w:rPr>
        <w:t>short-name</w:t>
      </w:r>
      <w:r>
        <w:t xml:space="preserve">: </w:t>
      </w:r>
      <w:r w:rsidR="0014379F" w:rsidRPr="0014379F">
        <w:t xml:space="preserve">An Object Oriented Approach to </w:t>
      </w:r>
      <w:proofErr w:type="spellStart"/>
      <w:r w:rsidR="0014379F" w:rsidRPr="0014379F">
        <w:t>Zork</w:t>
      </w:r>
      <w:proofErr w:type="spellEnd"/>
      <w:r w:rsidR="0014379F" w:rsidRPr="0014379F">
        <w:t>-Like (Text Based) Game</w:t>
      </w:r>
      <w:r w:rsidR="0014379F">
        <w:t>s</w:t>
      </w:r>
    </w:p>
    <w:p w:rsidR="00F82074" w:rsidRDefault="00A73598" w:rsidP="00F82074">
      <w:pPr>
        <w:pStyle w:val="KonuBal"/>
      </w:pPr>
      <w:r>
        <w:t>Analysis</w:t>
      </w:r>
      <w:r w:rsidR="00682E92">
        <w:t xml:space="preserve"> Report</w:t>
      </w:r>
    </w:p>
    <w:p w:rsidR="00F82074" w:rsidRDefault="007B1E92" w:rsidP="0014379F">
      <w:pPr>
        <w:pStyle w:val="Author"/>
      </w:pPr>
      <w:r>
        <w:t xml:space="preserve">Project Group </w:t>
      </w:r>
      <w:r w:rsidR="0014379F">
        <w:t>1</w:t>
      </w:r>
    </w:p>
    <w:p w:rsidR="0014379F" w:rsidRDefault="0014379F" w:rsidP="0014379F">
      <w:pPr>
        <w:pStyle w:val="Author"/>
      </w:pPr>
    </w:p>
    <w:p w:rsidR="0014379F" w:rsidRDefault="0014379F" w:rsidP="0014379F">
      <w:pPr>
        <w:pStyle w:val="Author"/>
      </w:pPr>
      <w:proofErr w:type="spellStart"/>
      <w:r>
        <w:t>Fatih</w:t>
      </w:r>
      <w:proofErr w:type="spellEnd"/>
      <w:r>
        <w:t xml:space="preserve"> </w:t>
      </w:r>
      <w:proofErr w:type="spellStart"/>
      <w:r>
        <w:t>Karaoğlanoğlu</w:t>
      </w:r>
      <w:proofErr w:type="spellEnd"/>
    </w:p>
    <w:p w:rsidR="0014379F" w:rsidRDefault="003E011F" w:rsidP="0014379F">
      <w:pPr>
        <w:pStyle w:val="Author"/>
      </w:pPr>
      <w:r>
        <w:rPr>
          <w:lang w:val="tr-TR"/>
        </w:rPr>
        <w:t xml:space="preserve">Erdoğan </w:t>
      </w:r>
      <w:proofErr w:type="spellStart"/>
      <w:r w:rsidR="0014379F">
        <w:t>Ege</w:t>
      </w:r>
      <w:proofErr w:type="spellEnd"/>
      <w:r w:rsidR="0014379F">
        <w:t xml:space="preserve"> </w:t>
      </w:r>
      <w:proofErr w:type="spellStart"/>
      <w:r w:rsidR="0014379F">
        <w:t>Tokdemir</w:t>
      </w:r>
      <w:proofErr w:type="spellEnd"/>
    </w:p>
    <w:p w:rsidR="0014379F" w:rsidRDefault="001B330D" w:rsidP="0014379F">
      <w:pPr>
        <w:pStyle w:val="Author"/>
      </w:pPr>
      <w:proofErr w:type="spellStart"/>
      <w:r>
        <w:t>Furkan</w:t>
      </w:r>
      <w:proofErr w:type="spellEnd"/>
      <w:r>
        <w:t xml:space="preserve"> </w:t>
      </w:r>
      <w:proofErr w:type="spellStart"/>
      <w:r>
        <w:t>Emrehan</w:t>
      </w:r>
      <w:proofErr w:type="spellEnd"/>
      <w:r>
        <w:t xml:space="preserve"> </w:t>
      </w:r>
      <w:proofErr w:type="spellStart"/>
      <w:r>
        <w:t>Kılıç</w:t>
      </w:r>
      <w:proofErr w:type="spellEnd"/>
    </w:p>
    <w:p w:rsidR="0014379F" w:rsidRDefault="0014379F" w:rsidP="0014379F">
      <w:pPr>
        <w:pStyle w:val="Author"/>
      </w:pPr>
      <w:proofErr w:type="spellStart"/>
      <w:r>
        <w:t>İpek</w:t>
      </w:r>
      <w:proofErr w:type="spellEnd"/>
      <w:r>
        <w:t xml:space="preserve"> </w:t>
      </w:r>
      <w:proofErr w:type="spellStart"/>
      <w:r>
        <w:t>Lale</w:t>
      </w:r>
      <w:proofErr w:type="spellEnd"/>
    </w:p>
    <w:p w:rsidR="00F82074" w:rsidRDefault="0014379F" w:rsidP="007B1E92">
      <w:pPr>
        <w:spacing w:before="2160"/>
      </w:pPr>
      <w:r>
        <w:t>Analysis Report</w:t>
      </w:r>
    </w:p>
    <w:p w:rsidR="00F82074" w:rsidRDefault="0014379F" w:rsidP="007B1E92">
      <w:r>
        <w:t>Oct 15</w:t>
      </w:r>
      <w:r w:rsidR="00F82074">
        <w:t xml:space="preserve">, </w:t>
      </w:r>
      <w:r w:rsidR="00F82074" w:rsidRPr="007B1E92">
        <w:t>20</w:t>
      </w:r>
      <w:r w:rsidR="00A422F5">
        <w:t>1</w:t>
      </w:r>
      <w:r>
        <w:t>4</w:t>
      </w:r>
    </w:p>
    <w:p w:rsidR="00F82074" w:rsidRPr="007B1E92" w:rsidRDefault="00F82074" w:rsidP="007B1E92"/>
    <w:p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w:t>
      </w:r>
      <w:proofErr w:type="spellStart"/>
      <w:r w:rsidRPr="00F82074">
        <w:t>Bilkent</w:t>
      </w:r>
      <w:proofErr w:type="spellEnd"/>
      <w:r w:rsidRPr="00F82074">
        <w:t xml:space="preserve"> University </w:t>
      </w:r>
      <w:proofErr w:type="spellStart"/>
      <w:r w:rsidRPr="00F82074">
        <w:t>inpartial</w:t>
      </w:r>
      <w:proofErr w:type="spellEnd"/>
      <w:r w:rsidRPr="00F82074">
        <w:t xml:space="preserve"> fulfillment of the requirements of the Senior </w:t>
      </w:r>
      <w:r w:rsidR="009712B5">
        <w:t>Design Project</w:t>
      </w:r>
      <w:r w:rsidRPr="00F82074">
        <w:t xml:space="preserve"> course CS49</w:t>
      </w:r>
      <w:r w:rsidR="007B1E92">
        <w:t>1/</w:t>
      </w:r>
      <w:r w:rsidRPr="00F82074">
        <w:t>2.</w:t>
      </w:r>
    </w:p>
    <w:bookmarkEnd w:id="0"/>
    <w:p w:rsidR="0059679B" w:rsidRDefault="0059679B" w:rsidP="007032CF">
      <w:pPr>
        <w:pStyle w:val="TOCTitle"/>
      </w:pPr>
    </w:p>
    <w:p w:rsidR="00817CFF" w:rsidRDefault="00817CFF" w:rsidP="007032CF">
      <w:pPr>
        <w:pStyle w:val="TOCTitle"/>
      </w:pPr>
      <w:r>
        <w:t>Contents</w:t>
      </w:r>
    </w:p>
    <w:p w:rsidR="00914F9B" w:rsidRDefault="0065084C">
      <w:pPr>
        <w:pStyle w:val="T1"/>
        <w:tabs>
          <w:tab w:val="left" w:pos="400"/>
          <w:tab w:val="right" w:leader="underscore" w:pos="8299"/>
        </w:tabs>
        <w:rPr>
          <w:b w:val="0"/>
          <w:bCs w:val="0"/>
          <w:i w:val="0"/>
          <w:iCs w:val="0"/>
          <w:noProof/>
          <w:sz w:val="22"/>
          <w:szCs w:val="22"/>
        </w:rPr>
      </w:pPr>
      <w:r w:rsidRPr="0065084C">
        <w:rPr>
          <w:b w:val="0"/>
          <w:bCs w:val="0"/>
          <w:i w:val="0"/>
          <w:iCs w:val="0"/>
        </w:rPr>
        <w:fldChar w:fldCharType="begin"/>
      </w:r>
      <w:r w:rsidR="0059679B">
        <w:rPr>
          <w:b w:val="0"/>
          <w:bCs w:val="0"/>
          <w:i w:val="0"/>
          <w:iCs w:val="0"/>
        </w:rPr>
        <w:instrText xml:space="preserve"> TOC \o "1-3" \h \z \u </w:instrText>
      </w:r>
      <w:r w:rsidRPr="0065084C">
        <w:rPr>
          <w:b w:val="0"/>
          <w:bCs w:val="0"/>
          <w:i w:val="0"/>
          <w:iCs w:val="0"/>
        </w:rPr>
        <w:fldChar w:fldCharType="separate"/>
      </w:r>
      <w:hyperlink w:anchor="_Toc254263637" w:history="1">
        <w:r w:rsidR="00914F9B" w:rsidRPr="00257190">
          <w:rPr>
            <w:rStyle w:val="Kpr"/>
            <w:noProof/>
          </w:rPr>
          <w:t>1</w:t>
        </w:r>
        <w:r w:rsidR="00914F9B">
          <w:rPr>
            <w:b w:val="0"/>
            <w:bCs w:val="0"/>
            <w:i w:val="0"/>
            <w:iCs w:val="0"/>
            <w:noProof/>
            <w:sz w:val="22"/>
            <w:szCs w:val="22"/>
          </w:rPr>
          <w:tab/>
        </w:r>
        <w:r w:rsidR="00914F9B" w:rsidRPr="00257190">
          <w:rPr>
            <w:rStyle w:val="Kpr"/>
            <w:noProof/>
          </w:rPr>
          <w:t>Introduction</w:t>
        </w:r>
        <w:r w:rsidR="00914F9B">
          <w:rPr>
            <w:noProof/>
            <w:webHidden/>
          </w:rPr>
          <w:tab/>
        </w:r>
        <w:r>
          <w:rPr>
            <w:noProof/>
            <w:webHidden/>
          </w:rPr>
          <w:fldChar w:fldCharType="begin"/>
        </w:r>
        <w:r w:rsidR="00914F9B">
          <w:rPr>
            <w:noProof/>
            <w:webHidden/>
          </w:rPr>
          <w:instrText xml:space="preserve"> PAGEREF _Toc254263637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1"/>
        <w:tabs>
          <w:tab w:val="left" w:pos="400"/>
          <w:tab w:val="right" w:leader="underscore" w:pos="8299"/>
        </w:tabs>
        <w:rPr>
          <w:b w:val="0"/>
          <w:bCs w:val="0"/>
          <w:i w:val="0"/>
          <w:iCs w:val="0"/>
          <w:noProof/>
          <w:sz w:val="22"/>
          <w:szCs w:val="22"/>
        </w:rPr>
      </w:pPr>
      <w:hyperlink w:anchor="_Toc254263638" w:history="1">
        <w:r w:rsidR="00914F9B" w:rsidRPr="00257190">
          <w:rPr>
            <w:rStyle w:val="Kpr"/>
            <w:noProof/>
          </w:rPr>
          <w:t>2</w:t>
        </w:r>
        <w:r w:rsidR="00914F9B">
          <w:rPr>
            <w:b w:val="0"/>
            <w:bCs w:val="0"/>
            <w:i w:val="0"/>
            <w:iCs w:val="0"/>
            <w:noProof/>
            <w:sz w:val="22"/>
            <w:szCs w:val="22"/>
          </w:rPr>
          <w:tab/>
        </w:r>
        <w:r w:rsidR="00914F9B" w:rsidRPr="00257190">
          <w:rPr>
            <w:rStyle w:val="Kpr"/>
            <w:noProof/>
          </w:rPr>
          <w:t>Current System</w:t>
        </w:r>
        <w:r w:rsidR="00914F9B">
          <w:rPr>
            <w:noProof/>
            <w:webHidden/>
          </w:rPr>
          <w:tab/>
        </w:r>
        <w:r>
          <w:rPr>
            <w:noProof/>
            <w:webHidden/>
          </w:rPr>
          <w:fldChar w:fldCharType="begin"/>
        </w:r>
        <w:r w:rsidR="00914F9B">
          <w:rPr>
            <w:noProof/>
            <w:webHidden/>
          </w:rPr>
          <w:instrText xml:space="preserve"> PAGEREF _Toc254263638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1"/>
        <w:tabs>
          <w:tab w:val="left" w:pos="400"/>
          <w:tab w:val="right" w:leader="underscore" w:pos="8299"/>
        </w:tabs>
        <w:rPr>
          <w:b w:val="0"/>
          <w:bCs w:val="0"/>
          <w:i w:val="0"/>
          <w:iCs w:val="0"/>
          <w:noProof/>
          <w:sz w:val="22"/>
          <w:szCs w:val="22"/>
        </w:rPr>
      </w:pPr>
      <w:hyperlink w:anchor="_Toc254263639" w:history="1">
        <w:r w:rsidR="00914F9B" w:rsidRPr="00257190">
          <w:rPr>
            <w:rStyle w:val="Kpr"/>
            <w:noProof/>
          </w:rPr>
          <w:t>3</w:t>
        </w:r>
        <w:r w:rsidR="00914F9B">
          <w:rPr>
            <w:b w:val="0"/>
            <w:bCs w:val="0"/>
            <w:i w:val="0"/>
            <w:iCs w:val="0"/>
            <w:noProof/>
            <w:sz w:val="22"/>
            <w:szCs w:val="22"/>
          </w:rPr>
          <w:tab/>
        </w:r>
        <w:r w:rsidR="00914F9B" w:rsidRPr="00257190">
          <w:rPr>
            <w:rStyle w:val="Kpr"/>
            <w:noProof/>
          </w:rPr>
          <w:t>Proposed System</w:t>
        </w:r>
        <w:r w:rsidR="00914F9B">
          <w:rPr>
            <w:noProof/>
            <w:webHidden/>
          </w:rPr>
          <w:tab/>
        </w:r>
        <w:r>
          <w:rPr>
            <w:noProof/>
            <w:webHidden/>
          </w:rPr>
          <w:fldChar w:fldCharType="begin"/>
        </w:r>
        <w:r w:rsidR="00914F9B">
          <w:rPr>
            <w:noProof/>
            <w:webHidden/>
          </w:rPr>
          <w:instrText xml:space="preserve"> PAGEREF _Toc254263639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2"/>
        <w:tabs>
          <w:tab w:val="left" w:pos="800"/>
          <w:tab w:val="right" w:leader="underscore" w:pos="8299"/>
        </w:tabs>
        <w:rPr>
          <w:b w:val="0"/>
          <w:bCs w:val="0"/>
          <w:noProof/>
        </w:rPr>
      </w:pPr>
      <w:hyperlink w:anchor="_Toc254263640" w:history="1">
        <w:r w:rsidR="00914F9B" w:rsidRPr="00257190">
          <w:rPr>
            <w:rStyle w:val="Kpr"/>
            <w:noProof/>
          </w:rPr>
          <w:t>1.1</w:t>
        </w:r>
        <w:r w:rsidR="00914F9B">
          <w:rPr>
            <w:b w:val="0"/>
            <w:bCs w:val="0"/>
            <w:noProof/>
          </w:rPr>
          <w:tab/>
        </w:r>
        <w:r w:rsidR="00914F9B" w:rsidRPr="00257190">
          <w:rPr>
            <w:rStyle w:val="Kpr"/>
            <w:noProof/>
          </w:rPr>
          <w:t>Overview</w:t>
        </w:r>
        <w:r w:rsidR="00914F9B">
          <w:rPr>
            <w:noProof/>
            <w:webHidden/>
          </w:rPr>
          <w:tab/>
        </w:r>
        <w:r>
          <w:rPr>
            <w:noProof/>
            <w:webHidden/>
          </w:rPr>
          <w:fldChar w:fldCharType="begin"/>
        </w:r>
        <w:r w:rsidR="00914F9B">
          <w:rPr>
            <w:noProof/>
            <w:webHidden/>
          </w:rPr>
          <w:instrText xml:space="preserve"> PAGEREF _Toc254263640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2"/>
        <w:tabs>
          <w:tab w:val="left" w:pos="800"/>
          <w:tab w:val="right" w:leader="underscore" w:pos="8299"/>
        </w:tabs>
        <w:rPr>
          <w:b w:val="0"/>
          <w:bCs w:val="0"/>
          <w:noProof/>
        </w:rPr>
      </w:pPr>
      <w:hyperlink w:anchor="_Toc254263641" w:history="1">
        <w:r w:rsidR="00914F9B" w:rsidRPr="00257190">
          <w:rPr>
            <w:rStyle w:val="Kpr"/>
            <w:noProof/>
          </w:rPr>
          <w:t>1.2</w:t>
        </w:r>
        <w:r w:rsidR="00914F9B">
          <w:rPr>
            <w:b w:val="0"/>
            <w:bCs w:val="0"/>
            <w:noProof/>
          </w:rPr>
          <w:tab/>
        </w:r>
        <w:r w:rsidR="00914F9B" w:rsidRPr="00257190">
          <w:rPr>
            <w:rStyle w:val="Kpr"/>
            <w:noProof/>
          </w:rPr>
          <w:t>Functional Requirements</w:t>
        </w:r>
        <w:r w:rsidR="00914F9B">
          <w:rPr>
            <w:noProof/>
            <w:webHidden/>
          </w:rPr>
          <w:tab/>
        </w:r>
        <w:r>
          <w:rPr>
            <w:noProof/>
            <w:webHidden/>
          </w:rPr>
          <w:fldChar w:fldCharType="begin"/>
        </w:r>
        <w:r w:rsidR="00914F9B">
          <w:rPr>
            <w:noProof/>
            <w:webHidden/>
          </w:rPr>
          <w:instrText xml:space="preserve"> PAGEREF _Toc254263641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2"/>
        <w:tabs>
          <w:tab w:val="left" w:pos="800"/>
          <w:tab w:val="right" w:leader="underscore" w:pos="8299"/>
        </w:tabs>
        <w:rPr>
          <w:b w:val="0"/>
          <w:bCs w:val="0"/>
          <w:noProof/>
        </w:rPr>
      </w:pPr>
      <w:hyperlink w:anchor="_Toc254263642" w:history="1">
        <w:r w:rsidR="00914F9B" w:rsidRPr="00257190">
          <w:rPr>
            <w:rStyle w:val="Kpr"/>
            <w:noProof/>
          </w:rPr>
          <w:t>1.3</w:t>
        </w:r>
        <w:r w:rsidR="00914F9B">
          <w:rPr>
            <w:b w:val="0"/>
            <w:bCs w:val="0"/>
            <w:noProof/>
          </w:rPr>
          <w:tab/>
        </w:r>
        <w:r w:rsidR="00914F9B" w:rsidRPr="00257190">
          <w:rPr>
            <w:rStyle w:val="Kpr"/>
            <w:noProof/>
          </w:rPr>
          <w:t>Non-functional Requirements</w:t>
        </w:r>
        <w:r w:rsidR="00914F9B">
          <w:rPr>
            <w:noProof/>
            <w:webHidden/>
          </w:rPr>
          <w:tab/>
        </w:r>
        <w:r>
          <w:rPr>
            <w:noProof/>
            <w:webHidden/>
          </w:rPr>
          <w:fldChar w:fldCharType="begin"/>
        </w:r>
        <w:r w:rsidR="00914F9B">
          <w:rPr>
            <w:noProof/>
            <w:webHidden/>
          </w:rPr>
          <w:instrText xml:space="preserve"> PAGEREF _Toc254263642 \h </w:instrText>
        </w:r>
        <w:r>
          <w:rPr>
            <w:noProof/>
            <w:webHidden/>
          </w:rPr>
        </w:r>
        <w:r>
          <w:rPr>
            <w:noProof/>
            <w:webHidden/>
          </w:rPr>
          <w:fldChar w:fldCharType="separate"/>
        </w:r>
        <w:r w:rsidR="0014379F">
          <w:rPr>
            <w:noProof/>
            <w:webHidden/>
          </w:rPr>
          <w:t>1</w:t>
        </w:r>
        <w:r>
          <w:rPr>
            <w:noProof/>
            <w:webHidden/>
          </w:rPr>
          <w:fldChar w:fldCharType="end"/>
        </w:r>
      </w:hyperlink>
    </w:p>
    <w:p w:rsidR="00914F9B" w:rsidRDefault="0065084C">
      <w:pPr>
        <w:pStyle w:val="T2"/>
        <w:tabs>
          <w:tab w:val="left" w:pos="800"/>
          <w:tab w:val="right" w:leader="underscore" w:pos="8299"/>
        </w:tabs>
        <w:rPr>
          <w:b w:val="0"/>
          <w:bCs w:val="0"/>
          <w:noProof/>
        </w:rPr>
      </w:pPr>
      <w:hyperlink w:anchor="_Toc254263643" w:history="1">
        <w:r w:rsidR="00914F9B" w:rsidRPr="00257190">
          <w:rPr>
            <w:rStyle w:val="Kpr"/>
            <w:noProof/>
          </w:rPr>
          <w:t>1.4</w:t>
        </w:r>
        <w:r w:rsidR="00914F9B">
          <w:rPr>
            <w:b w:val="0"/>
            <w:bCs w:val="0"/>
            <w:noProof/>
          </w:rPr>
          <w:tab/>
        </w:r>
        <w:r w:rsidR="00914F9B" w:rsidRPr="00257190">
          <w:rPr>
            <w:rStyle w:val="Kpr"/>
            <w:noProof/>
          </w:rPr>
          <w:t>Pseudo Requirements</w:t>
        </w:r>
        <w:r w:rsidR="00914F9B">
          <w:rPr>
            <w:noProof/>
            <w:webHidden/>
          </w:rPr>
          <w:tab/>
        </w:r>
        <w:r>
          <w:rPr>
            <w:noProof/>
            <w:webHidden/>
          </w:rPr>
          <w:fldChar w:fldCharType="begin"/>
        </w:r>
        <w:r w:rsidR="00914F9B">
          <w:rPr>
            <w:noProof/>
            <w:webHidden/>
          </w:rPr>
          <w:instrText xml:space="preserve"> PAGEREF _Toc254263643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2"/>
        <w:tabs>
          <w:tab w:val="left" w:pos="800"/>
          <w:tab w:val="right" w:leader="underscore" w:pos="8299"/>
        </w:tabs>
        <w:rPr>
          <w:b w:val="0"/>
          <w:bCs w:val="0"/>
          <w:noProof/>
        </w:rPr>
      </w:pPr>
      <w:hyperlink w:anchor="_Toc254263644" w:history="1">
        <w:r w:rsidR="00914F9B" w:rsidRPr="00257190">
          <w:rPr>
            <w:rStyle w:val="Kpr"/>
            <w:noProof/>
          </w:rPr>
          <w:t>1.5</w:t>
        </w:r>
        <w:r w:rsidR="00914F9B">
          <w:rPr>
            <w:b w:val="0"/>
            <w:bCs w:val="0"/>
            <w:noProof/>
          </w:rPr>
          <w:tab/>
        </w:r>
        <w:r w:rsidR="00914F9B" w:rsidRPr="00257190">
          <w:rPr>
            <w:rStyle w:val="Kpr"/>
            <w:noProof/>
          </w:rPr>
          <w:t>System Models</w:t>
        </w:r>
        <w:r w:rsidR="00914F9B">
          <w:rPr>
            <w:noProof/>
            <w:webHidden/>
          </w:rPr>
          <w:tab/>
        </w:r>
        <w:r>
          <w:rPr>
            <w:noProof/>
            <w:webHidden/>
          </w:rPr>
          <w:fldChar w:fldCharType="begin"/>
        </w:r>
        <w:r w:rsidR="00914F9B">
          <w:rPr>
            <w:noProof/>
            <w:webHidden/>
          </w:rPr>
          <w:instrText xml:space="preserve"> PAGEREF _Toc254263644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3"/>
        <w:tabs>
          <w:tab w:val="left" w:pos="1100"/>
          <w:tab w:val="right" w:leader="underscore" w:pos="8299"/>
        </w:tabs>
        <w:rPr>
          <w:noProof/>
          <w:sz w:val="22"/>
          <w:szCs w:val="22"/>
        </w:rPr>
      </w:pPr>
      <w:hyperlink w:anchor="_Toc254263645" w:history="1">
        <w:r w:rsidR="00914F9B" w:rsidRPr="00257190">
          <w:rPr>
            <w:rStyle w:val="Kpr"/>
            <w:noProof/>
          </w:rPr>
          <w:t>1.1.1</w:t>
        </w:r>
        <w:r w:rsidR="00914F9B">
          <w:rPr>
            <w:noProof/>
            <w:sz w:val="22"/>
            <w:szCs w:val="22"/>
          </w:rPr>
          <w:tab/>
        </w:r>
        <w:r w:rsidR="00914F9B" w:rsidRPr="00257190">
          <w:rPr>
            <w:rStyle w:val="Kpr"/>
            <w:noProof/>
          </w:rPr>
          <w:t>Scenarios</w:t>
        </w:r>
        <w:r w:rsidR="00914F9B">
          <w:rPr>
            <w:noProof/>
            <w:webHidden/>
          </w:rPr>
          <w:tab/>
        </w:r>
        <w:r>
          <w:rPr>
            <w:noProof/>
            <w:webHidden/>
          </w:rPr>
          <w:fldChar w:fldCharType="begin"/>
        </w:r>
        <w:r w:rsidR="00914F9B">
          <w:rPr>
            <w:noProof/>
            <w:webHidden/>
          </w:rPr>
          <w:instrText xml:space="preserve"> PAGEREF _Toc254263645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3"/>
        <w:tabs>
          <w:tab w:val="left" w:pos="1100"/>
          <w:tab w:val="right" w:leader="underscore" w:pos="8299"/>
        </w:tabs>
        <w:rPr>
          <w:noProof/>
          <w:sz w:val="22"/>
          <w:szCs w:val="22"/>
        </w:rPr>
      </w:pPr>
      <w:hyperlink w:anchor="_Toc254263646" w:history="1">
        <w:r w:rsidR="00914F9B" w:rsidRPr="00257190">
          <w:rPr>
            <w:rStyle w:val="Kpr"/>
            <w:noProof/>
          </w:rPr>
          <w:t>1.1.2</w:t>
        </w:r>
        <w:r w:rsidR="00914F9B">
          <w:rPr>
            <w:noProof/>
            <w:sz w:val="22"/>
            <w:szCs w:val="22"/>
          </w:rPr>
          <w:tab/>
        </w:r>
        <w:r w:rsidR="00914F9B" w:rsidRPr="00257190">
          <w:rPr>
            <w:rStyle w:val="Kpr"/>
            <w:noProof/>
          </w:rPr>
          <w:t>Use-Case Model</w:t>
        </w:r>
        <w:r w:rsidR="00914F9B">
          <w:rPr>
            <w:noProof/>
            <w:webHidden/>
          </w:rPr>
          <w:tab/>
        </w:r>
        <w:r>
          <w:rPr>
            <w:noProof/>
            <w:webHidden/>
          </w:rPr>
          <w:fldChar w:fldCharType="begin"/>
        </w:r>
        <w:r w:rsidR="00914F9B">
          <w:rPr>
            <w:noProof/>
            <w:webHidden/>
          </w:rPr>
          <w:instrText xml:space="preserve"> PAGEREF _Toc254263646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3"/>
        <w:tabs>
          <w:tab w:val="left" w:pos="1100"/>
          <w:tab w:val="right" w:leader="underscore" w:pos="8299"/>
        </w:tabs>
        <w:rPr>
          <w:noProof/>
          <w:sz w:val="22"/>
          <w:szCs w:val="22"/>
        </w:rPr>
      </w:pPr>
      <w:hyperlink w:anchor="_Toc254263647" w:history="1">
        <w:r w:rsidR="00914F9B" w:rsidRPr="00257190">
          <w:rPr>
            <w:rStyle w:val="Kpr"/>
            <w:noProof/>
          </w:rPr>
          <w:t>1.1.3</w:t>
        </w:r>
        <w:r w:rsidR="00914F9B">
          <w:rPr>
            <w:noProof/>
            <w:sz w:val="22"/>
            <w:szCs w:val="22"/>
          </w:rPr>
          <w:tab/>
        </w:r>
        <w:r w:rsidR="00914F9B" w:rsidRPr="00257190">
          <w:rPr>
            <w:rStyle w:val="Kpr"/>
            <w:noProof/>
          </w:rPr>
          <w:t>Object and Class Model</w:t>
        </w:r>
        <w:r w:rsidR="00914F9B">
          <w:rPr>
            <w:noProof/>
            <w:webHidden/>
          </w:rPr>
          <w:tab/>
        </w:r>
        <w:r>
          <w:rPr>
            <w:noProof/>
            <w:webHidden/>
          </w:rPr>
          <w:fldChar w:fldCharType="begin"/>
        </w:r>
        <w:r w:rsidR="00914F9B">
          <w:rPr>
            <w:noProof/>
            <w:webHidden/>
          </w:rPr>
          <w:instrText xml:space="preserve"> PAGEREF _Toc254263647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3"/>
        <w:tabs>
          <w:tab w:val="left" w:pos="1100"/>
          <w:tab w:val="right" w:leader="underscore" w:pos="8299"/>
        </w:tabs>
        <w:rPr>
          <w:noProof/>
          <w:sz w:val="22"/>
          <w:szCs w:val="22"/>
        </w:rPr>
      </w:pPr>
      <w:hyperlink w:anchor="_Toc254263648" w:history="1">
        <w:r w:rsidR="00914F9B" w:rsidRPr="00257190">
          <w:rPr>
            <w:rStyle w:val="Kpr"/>
            <w:noProof/>
          </w:rPr>
          <w:t>1.1.4</w:t>
        </w:r>
        <w:r w:rsidR="00914F9B">
          <w:rPr>
            <w:noProof/>
            <w:sz w:val="22"/>
            <w:szCs w:val="22"/>
          </w:rPr>
          <w:tab/>
        </w:r>
        <w:r w:rsidR="00914F9B" w:rsidRPr="00257190">
          <w:rPr>
            <w:rStyle w:val="Kpr"/>
            <w:noProof/>
          </w:rPr>
          <w:t>Dynamic Models</w:t>
        </w:r>
        <w:r w:rsidR="00914F9B">
          <w:rPr>
            <w:noProof/>
            <w:webHidden/>
          </w:rPr>
          <w:tab/>
        </w:r>
        <w:r>
          <w:rPr>
            <w:noProof/>
            <w:webHidden/>
          </w:rPr>
          <w:fldChar w:fldCharType="begin"/>
        </w:r>
        <w:r w:rsidR="00914F9B">
          <w:rPr>
            <w:noProof/>
            <w:webHidden/>
          </w:rPr>
          <w:instrText xml:space="preserve"> PAGEREF _Toc254263648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3"/>
        <w:tabs>
          <w:tab w:val="left" w:pos="1100"/>
          <w:tab w:val="right" w:leader="underscore" w:pos="8299"/>
        </w:tabs>
        <w:rPr>
          <w:noProof/>
          <w:sz w:val="22"/>
          <w:szCs w:val="22"/>
        </w:rPr>
      </w:pPr>
      <w:hyperlink w:anchor="_Toc254263649" w:history="1">
        <w:r w:rsidR="00914F9B" w:rsidRPr="00257190">
          <w:rPr>
            <w:rStyle w:val="Kpr"/>
            <w:noProof/>
          </w:rPr>
          <w:t>1.1.5</w:t>
        </w:r>
        <w:r w:rsidR="00914F9B">
          <w:rPr>
            <w:noProof/>
            <w:sz w:val="22"/>
            <w:szCs w:val="22"/>
          </w:rPr>
          <w:tab/>
        </w:r>
        <w:r w:rsidR="00914F9B" w:rsidRPr="00257190">
          <w:rPr>
            <w:rStyle w:val="Kpr"/>
            <w:noProof/>
          </w:rPr>
          <w:t>User Interface</w:t>
        </w:r>
        <w:r w:rsidR="00914F9B">
          <w:rPr>
            <w:noProof/>
            <w:webHidden/>
          </w:rPr>
          <w:tab/>
        </w:r>
        <w:r>
          <w:rPr>
            <w:noProof/>
            <w:webHidden/>
          </w:rPr>
          <w:fldChar w:fldCharType="begin"/>
        </w:r>
        <w:r w:rsidR="00914F9B">
          <w:rPr>
            <w:noProof/>
            <w:webHidden/>
          </w:rPr>
          <w:instrText xml:space="preserve"> PAGEREF _Toc254263649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1"/>
        <w:tabs>
          <w:tab w:val="left" w:pos="400"/>
          <w:tab w:val="right" w:leader="underscore" w:pos="8299"/>
        </w:tabs>
        <w:rPr>
          <w:b w:val="0"/>
          <w:bCs w:val="0"/>
          <w:i w:val="0"/>
          <w:iCs w:val="0"/>
          <w:noProof/>
          <w:sz w:val="22"/>
          <w:szCs w:val="22"/>
        </w:rPr>
      </w:pPr>
      <w:hyperlink w:anchor="_Toc254263650" w:history="1">
        <w:r w:rsidR="00914F9B" w:rsidRPr="00257190">
          <w:rPr>
            <w:rStyle w:val="Kpr"/>
            <w:noProof/>
          </w:rPr>
          <w:t>4</w:t>
        </w:r>
        <w:r w:rsidR="00914F9B">
          <w:rPr>
            <w:b w:val="0"/>
            <w:bCs w:val="0"/>
            <w:i w:val="0"/>
            <w:iCs w:val="0"/>
            <w:noProof/>
            <w:sz w:val="22"/>
            <w:szCs w:val="22"/>
          </w:rPr>
          <w:tab/>
        </w:r>
        <w:r w:rsidR="00914F9B" w:rsidRPr="00257190">
          <w:rPr>
            <w:rStyle w:val="Kpr"/>
            <w:noProof/>
          </w:rPr>
          <w:t>Glossary</w:t>
        </w:r>
        <w:r w:rsidR="00914F9B">
          <w:rPr>
            <w:noProof/>
            <w:webHidden/>
          </w:rPr>
          <w:tab/>
        </w:r>
        <w:r>
          <w:rPr>
            <w:noProof/>
            <w:webHidden/>
          </w:rPr>
          <w:fldChar w:fldCharType="begin"/>
        </w:r>
        <w:r w:rsidR="00914F9B">
          <w:rPr>
            <w:noProof/>
            <w:webHidden/>
          </w:rPr>
          <w:instrText xml:space="preserve"> PAGEREF _Toc254263650 \h </w:instrText>
        </w:r>
        <w:r>
          <w:rPr>
            <w:noProof/>
            <w:webHidden/>
          </w:rPr>
        </w:r>
        <w:r>
          <w:rPr>
            <w:noProof/>
            <w:webHidden/>
          </w:rPr>
          <w:fldChar w:fldCharType="separate"/>
        </w:r>
        <w:r w:rsidR="0014379F">
          <w:rPr>
            <w:noProof/>
            <w:webHidden/>
          </w:rPr>
          <w:t>2</w:t>
        </w:r>
        <w:r>
          <w:rPr>
            <w:noProof/>
            <w:webHidden/>
          </w:rPr>
          <w:fldChar w:fldCharType="end"/>
        </w:r>
      </w:hyperlink>
    </w:p>
    <w:p w:rsidR="00914F9B" w:rsidRDefault="0065084C">
      <w:pPr>
        <w:pStyle w:val="T1"/>
        <w:tabs>
          <w:tab w:val="left" w:pos="400"/>
          <w:tab w:val="right" w:leader="underscore" w:pos="8299"/>
        </w:tabs>
        <w:rPr>
          <w:b w:val="0"/>
          <w:bCs w:val="0"/>
          <w:i w:val="0"/>
          <w:iCs w:val="0"/>
          <w:noProof/>
          <w:sz w:val="22"/>
          <w:szCs w:val="22"/>
        </w:rPr>
      </w:pPr>
      <w:hyperlink w:anchor="_Toc254263651" w:history="1">
        <w:r w:rsidR="00914F9B" w:rsidRPr="00257190">
          <w:rPr>
            <w:rStyle w:val="Kpr"/>
            <w:noProof/>
          </w:rPr>
          <w:t>5</w:t>
        </w:r>
        <w:r w:rsidR="00914F9B">
          <w:rPr>
            <w:b w:val="0"/>
            <w:bCs w:val="0"/>
            <w:i w:val="0"/>
            <w:iCs w:val="0"/>
            <w:noProof/>
            <w:sz w:val="22"/>
            <w:szCs w:val="22"/>
          </w:rPr>
          <w:tab/>
        </w:r>
        <w:r w:rsidR="00914F9B" w:rsidRPr="00257190">
          <w:rPr>
            <w:rStyle w:val="Kpr"/>
            <w:noProof/>
          </w:rPr>
          <w:t>References</w:t>
        </w:r>
        <w:r w:rsidR="00914F9B">
          <w:rPr>
            <w:noProof/>
            <w:webHidden/>
          </w:rPr>
          <w:tab/>
        </w:r>
        <w:r>
          <w:rPr>
            <w:noProof/>
            <w:webHidden/>
          </w:rPr>
          <w:fldChar w:fldCharType="begin"/>
        </w:r>
        <w:r w:rsidR="00914F9B">
          <w:rPr>
            <w:noProof/>
            <w:webHidden/>
          </w:rPr>
          <w:instrText xml:space="preserve"> PAGEREF _Toc254263651 \h </w:instrText>
        </w:r>
        <w:r>
          <w:rPr>
            <w:noProof/>
            <w:webHidden/>
          </w:rPr>
        </w:r>
        <w:r>
          <w:rPr>
            <w:noProof/>
            <w:webHidden/>
          </w:rPr>
          <w:fldChar w:fldCharType="separate"/>
        </w:r>
        <w:r w:rsidR="0014379F">
          <w:rPr>
            <w:noProof/>
            <w:webHidden/>
          </w:rPr>
          <w:t>2</w:t>
        </w:r>
        <w:r>
          <w:rPr>
            <w:noProof/>
            <w:webHidden/>
          </w:rPr>
          <w:fldChar w:fldCharType="end"/>
        </w:r>
      </w:hyperlink>
    </w:p>
    <w:p w:rsidR="00817CFF" w:rsidRDefault="0065084C">
      <w:r>
        <w:rPr>
          <w:rFonts w:ascii="Calibri" w:hAnsi="Calibri"/>
          <w:b/>
          <w:bCs/>
          <w:i/>
          <w:iCs/>
          <w:sz w:val="24"/>
          <w:szCs w:val="24"/>
        </w:rPr>
        <w:fldChar w:fldCharType="end"/>
      </w:r>
    </w:p>
    <w:p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rsidR="007A0494" w:rsidRDefault="00A73598" w:rsidP="00614670">
      <w:pPr>
        <w:pStyle w:val="KonuBal"/>
      </w:pPr>
      <w:r>
        <w:lastRenderedPageBreak/>
        <w:t>Analysis</w:t>
      </w:r>
      <w:r w:rsidR="00F82074">
        <w:t xml:space="preserve"> Report</w:t>
      </w:r>
    </w:p>
    <w:p w:rsidR="007A0494" w:rsidRPr="006A36CD" w:rsidRDefault="002B10D7" w:rsidP="002B10D7">
      <w:pPr>
        <w:pStyle w:val="SubtitleSecondPage"/>
      </w:pPr>
      <w:r w:rsidRPr="002B10D7">
        <w:t xml:space="preserve">Project short-name: </w:t>
      </w:r>
      <w:r w:rsidR="0014379F" w:rsidRPr="0014379F">
        <w:t xml:space="preserve">An Object Oriented Approach to </w:t>
      </w:r>
      <w:proofErr w:type="spellStart"/>
      <w:r w:rsidR="0014379F" w:rsidRPr="0014379F">
        <w:t>Zork</w:t>
      </w:r>
      <w:proofErr w:type="spellEnd"/>
      <w:r w:rsidR="0014379F" w:rsidRPr="0014379F">
        <w:t>-Like (Text Based) Game</w:t>
      </w:r>
      <w:r w:rsidR="0014379F">
        <w:t>s</w:t>
      </w:r>
    </w:p>
    <w:p w:rsidR="007A0494" w:rsidRDefault="00A73598" w:rsidP="004A4E48">
      <w:pPr>
        <w:pStyle w:val="Balk1"/>
        <w:numPr>
          <w:ilvl w:val="0"/>
          <w:numId w:val="50"/>
        </w:numPr>
      </w:pPr>
      <w:bookmarkStart w:id="1" w:name="_Toc254263637"/>
      <w:r>
        <w:t>Introduction</w:t>
      </w:r>
      <w:bookmarkEnd w:id="1"/>
    </w:p>
    <w:p w:rsidR="004A4E48" w:rsidRDefault="0090757B" w:rsidP="00A47E2E">
      <w:pPr>
        <w:pStyle w:val="GvdeMetni"/>
        <w:ind w:firstLine="360"/>
      </w:pPr>
      <w:r w:rsidRPr="003F62EB">
        <w:t>Text-based games are</w:t>
      </w:r>
      <w:r w:rsidR="00A47E2E">
        <w:t xml:space="preserve"> computer</w:t>
      </w:r>
      <w:r w:rsidR="00552496" w:rsidRPr="003F62EB">
        <w:t xml:space="preserve"> game</w:t>
      </w:r>
      <w:r w:rsidRPr="003F62EB">
        <w:t>s</w:t>
      </w:r>
      <w:r w:rsidR="00552496" w:rsidRPr="003F62EB">
        <w:t xml:space="preserve"> </w:t>
      </w:r>
      <w:r w:rsidR="00A47E2E">
        <w:t>that</w:t>
      </w:r>
      <w:r w:rsidR="00552496" w:rsidRPr="003F62EB">
        <w:t xml:space="preserve"> </w:t>
      </w:r>
      <w:r w:rsidR="00A47E2E">
        <w:t xml:space="preserve">are displayed not </w:t>
      </w:r>
      <w:r w:rsidR="004B5E68">
        <w:t>with</w:t>
      </w:r>
      <w:r w:rsidR="00A47E2E">
        <w:t xml:space="preserve"> computer generated images, but with plain text. The user is</w:t>
      </w:r>
      <w:r w:rsidR="00D961C9">
        <w:t>,</w:t>
      </w:r>
      <w:r w:rsidR="00A47E2E">
        <w:t xml:space="preserve"> thus</w:t>
      </w:r>
      <w:r w:rsidR="00D961C9">
        <w:t>,</w:t>
      </w:r>
      <w:r w:rsidR="00A47E2E">
        <w:t xml:space="preserve"> free to use his/her imagination alongside a storyline expressed through text.</w:t>
      </w:r>
      <w:r w:rsidR="00881239">
        <w:t xml:space="preserve"> Popular in the 1970s and 1980s, text-based games have now been largely replaced by video games with graphics; one can still program a text-based game to gain familiarity with programming due to their being easy to write[1].</w:t>
      </w:r>
      <w:r w:rsidR="00FD0AFF" w:rsidRPr="003F62EB">
        <w:t xml:space="preserve"> </w:t>
      </w:r>
      <w:r w:rsidR="004A4E48">
        <w:t>This project was inspired by and aims to recreate the classical text-based game “</w:t>
      </w:r>
      <w:proofErr w:type="spellStart"/>
      <w:r w:rsidR="004A4E48">
        <w:t>Zork</w:t>
      </w:r>
      <w:proofErr w:type="spellEnd"/>
      <w:r w:rsidR="004A4E48">
        <w:t xml:space="preserve">” (1977) </w:t>
      </w:r>
      <w:r w:rsidR="00D961C9">
        <w:t>using</w:t>
      </w:r>
      <w:r w:rsidR="0094681A">
        <w:t xml:space="preserve"> an object-oriented approach; the aforementioned being easier to write makes it possible to emphasize the object-oriented software engineering aspect of the project by rebuilding </w:t>
      </w:r>
      <w:r w:rsidR="00833550">
        <w:t>an old game using modern tools and paradigms.</w:t>
      </w:r>
    </w:p>
    <w:p w:rsidR="00A73598" w:rsidRDefault="00E207C7" w:rsidP="004A4E48">
      <w:pPr>
        <w:pStyle w:val="Balk1"/>
        <w:numPr>
          <w:ilvl w:val="0"/>
          <w:numId w:val="0"/>
        </w:numPr>
        <w:rPr>
          <w:rFonts w:ascii="Verdana" w:hAnsi="Verdana"/>
          <w:sz w:val="16"/>
        </w:rPr>
      </w:pPr>
      <w:bookmarkStart w:id="2" w:name="_Toc254263638"/>
      <w:r>
        <w:t>2</w:t>
      </w:r>
      <w:r>
        <w:tab/>
      </w:r>
      <w:r w:rsidR="00A73598">
        <w:t>Current System</w:t>
      </w:r>
      <w:bookmarkEnd w:id="2"/>
    </w:p>
    <w:p w:rsidR="00C713DC" w:rsidRPr="0044465D" w:rsidRDefault="00FB221A" w:rsidP="00A47E2E">
      <w:pPr>
        <w:pStyle w:val="GvdeMetni"/>
        <w:ind w:firstLine="360"/>
      </w:pPr>
      <w:proofErr w:type="spellStart"/>
      <w:r>
        <w:t>Zork</w:t>
      </w:r>
      <w:proofErr w:type="spellEnd"/>
      <w:r>
        <w:t xml:space="preserve"> was released in 1977 for the DEC PDP-10 mainframe computer family</w:t>
      </w:r>
      <w:r w:rsidR="00FF67BC">
        <w:t xml:space="preserve">, making it </w:t>
      </w:r>
      <w:r w:rsidR="00C63A16">
        <w:t>one of the earliest text-based games</w:t>
      </w:r>
      <w:r>
        <w:t>.</w:t>
      </w:r>
      <w:r w:rsidRPr="00FB221A">
        <w:t xml:space="preserve"> </w:t>
      </w:r>
      <w:r w:rsidR="00FF67BC">
        <w:t>It is an interactive fiction</w:t>
      </w:r>
      <w:r>
        <w:t xml:space="preserve"> computer game that was written usin</w:t>
      </w:r>
      <w:r w:rsidR="00881239">
        <w:t>g the MDL Programming Language</w:t>
      </w:r>
      <w:r w:rsidR="00FF67BC">
        <w:t xml:space="preserve"> </w:t>
      </w:r>
      <w:r w:rsidR="00881239">
        <w:t>[2</w:t>
      </w:r>
      <w:r>
        <w:t xml:space="preserve">]. </w:t>
      </w:r>
      <w:r w:rsidR="004B5E68">
        <w:t>Even though text-based games have largely fallen out of the market since the advancements in computer graphics, some are still being written for current platforms.</w:t>
      </w:r>
      <w:r>
        <w:t xml:space="preserve"> </w:t>
      </w:r>
      <w:proofErr w:type="spellStart"/>
      <w:r w:rsidR="004B5E68">
        <w:t>Zork</w:t>
      </w:r>
      <w:proofErr w:type="spellEnd"/>
      <w:r w:rsidR="00FF67BC">
        <w:t xml:space="preserve"> is played i</w:t>
      </w:r>
      <w:r w:rsidR="00EA66B4">
        <w:t>n</w:t>
      </w:r>
      <w:r w:rsidR="00B1791D">
        <w:t xml:space="preserve"> a command-line interface, where the user is supposed to type in commands to </w:t>
      </w:r>
      <w:r w:rsidR="00FF67BC">
        <w:t>move his/her character</w:t>
      </w:r>
      <w:r w:rsidR="00B1791D">
        <w:t xml:space="preserve">. The game </w:t>
      </w:r>
      <w:r w:rsidR="0093036C">
        <w:t xml:space="preserve">begins </w:t>
      </w:r>
      <w:r w:rsidR="004B5E68">
        <w:t>near</w:t>
      </w:r>
      <w:r w:rsidR="0093036C">
        <w:t xml:space="preserve"> a house</w:t>
      </w:r>
      <w:r w:rsidR="00FF67BC">
        <w:t xml:space="preserve"> in a forest inside what the developers call the “Great Underground Empire” from which the player must return with wealth and victory [2].</w:t>
      </w:r>
    </w:p>
    <w:p w:rsidR="007A0494" w:rsidRDefault="00A73598" w:rsidP="003D017C">
      <w:pPr>
        <w:pStyle w:val="Balk1"/>
        <w:numPr>
          <w:ilvl w:val="0"/>
          <w:numId w:val="44"/>
        </w:numPr>
      </w:pPr>
      <w:bookmarkStart w:id="3" w:name="_Toc254263639"/>
      <w:r>
        <w:t>Proposed System</w:t>
      </w:r>
      <w:bookmarkEnd w:id="3"/>
    </w:p>
    <w:p w:rsidR="00927FA4" w:rsidRDefault="005E17C1" w:rsidP="00927FA4">
      <w:pPr>
        <w:pStyle w:val="GvdeMetni"/>
        <w:ind w:firstLine="360"/>
      </w:pPr>
      <w:r>
        <w:t xml:space="preserve">The main goal is to implement a text-based game using an object-oriented programming language, unlike the original </w:t>
      </w:r>
      <w:proofErr w:type="spellStart"/>
      <w:r>
        <w:t>Zork</w:t>
      </w:r>
      <w:proofErr w:type="spellEnd"/>
      <w:r>
        <w:t xml:space="preserve">, written in MDL. The proposed system </w:t>
      </w:r>
      <w:r w:rsidR="00473E24">
        <w:t xml:space="preserve">will resemble </w:t>
      </w:r>
      <w:proofErr w:type="spellStart"/>
      <w:r w:rsidR="00473E24">
        <w:t>Zork</w:t>
      </w:r>
      <w:proofErr w:type="spellEnd"/>
      <w:r w:rsidR="00473E24">
        <w:t xml:space="preserve"> in terms of setting and game plot</w:t>
      </w:r>
      <w:r>
        <w:t>, but will differ largely in terms of software structure.</w:t>
      </w:r>
      <w:r w:rsidR="003C55D4">
        <w:t xml:space="preserve"> Objects will be used to represent the character, the map and even the parser. Several other classes</w:t>
      </w:r>
      <w:r w:rsidR="00927FA4">
        <w:t xml:space="preserve"> such as “User”</w:t>
      </w:r>
      <w:r w:rsidR="003C55D4">
        <w:t xml:space="preserve"> will be implemented to further realize the game in an object-oriented fashion.</w:t>
      </w:r>
      <w:r w:rsidR="00927FA4">
        <w:t xml:space="preserve">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w:t>
      </w:r>
    </w:p>
    <w:p w:rsidR="00D13FCE" w:rsidRPr="00D13FCE" w:rsidRDefault="00927FA4" w:rsidP="00A47E2E">
      <w:pPr>
        <w:pStyle w:val="GvdeMetni"/>
        <w:ind w:firstLine="360"/>
      </w:pPr>
      <w:r>
        <w:t>Additionally, there will be</w:t>
      </w:r>
      <w:r w:rsidR="00473E24">
        <w:t xml:space="preserve"> features such as ignoring some typos in commands.</w:t>
      </w:r>
      <w:r w:rsidR="005E17C1" w:rsidRPr="005E17C1">
        <w:t xml:space="preserve"> </w:t>
      </w:r>
      <w:r w:rsidR="005E17C1">
        <w:t xml:space="preserve">For example, the original </w:t>
      </w:r>
      <w:proofErr w:type="spellStart"/>
      <w:r w:rsidR="005E17C1">
        <w:t>Zork</w:t>
      </w:r>
      <w:proofErr w:type="spellEnd"/>
      <w:r w:rsidR="005E17C1">
        <w:t xml:space="preserve"> parser would not recognize the command “</w:t>
      </w:r>
      <w:proofErr w:type="spellStart"/>
      <w:r w:rsidR="005E17C1">
        <w:t>taek</w:t>
      </w:r>
      <w:proofErr w:type="spellEnd"/>
      <w:r w:rsidR="005E17C1">
        <w:t>”, a mistype</w:t>
      </w:r>
      <w:r w:rsidR="00096CF8">
        <w:t>d version</w:t>
      </w:r>
      <w:r w:rsidR="005E17C1">
        <w:t xml:space="preserve"> of the word “take”.</w:t>
      </w:r>
      <w:r>
        <w:t xml:space="preserve"> A sophisticated parser that will also recognize prepositions and conjunctions is ideal. Since the parser will in fact have a class of its own, an instance of it is to be initiated every time the player hits “new game”.</w:t>
      </w:r>
    </w:p>
    <w:p w:rsidR="005A678F" w:rsidRDefault="00A73598" w:rsidP="003D017C">
      <w:pPr>
        <w:pStyle w:val="Balk2"/>
        <w:numPr>
          <w:ilvl w:val="1"/>
          <w:numId w:val="44"/>
        </w:numPr>
      </w:pPr>
      <w:bookmarkStart w:id="4" w:name="_Toc254263640"/>
      <w:r>
        <w:t>Overview</w:t>
      </w:r>
      <w:bookmarkEnd w:id="4"/>
    </w:p>
    <w:p w:rsidR="007C27B9" w:rsidRDefault="00283590" w:rsidP="00A47E2E">
      <w:pPr>
        <w:pStyle w:val="GvdeMetni"/>
        <w:ind w:firstLine="360"/>
      </w:pPr>
      <w:r>
        <w:t xml:space="preserve">The system to be developed is a </w:t>
      </w:r>
      <w:r w:rsidR="00D961C9">
        <w:t>text-</w:t>
      </w:r>
      <w:r w:rsidR="00C155ED">
        <w:t>based</w:t>
      </w:r>
      <w:r>
        <w:t xml:space="preserve"> game. As the name of the game</w:t>
      </w:r>
      <w:r w:rsidR="00D961C9">
        <w:t>’</w:t>
      </w:r>
      <w:r>
        <w:t>s genre implies, the most importan</w:t>
      </w:r>
      <w:r w:rsidR="005B4E84">
        <w:t>t components of the game are user and game interactions</w:t>
      </w:r>
      <w:r w:rsidR="00497617">
        <w:t xml:space="preserve"> since visual graphics do</w:t>
      </w:r>
      <w:r w:rsidR="005507BF">
        <w:t xml:space="preserve"> not exist</w:t>
      </w:r>
      <w:r>
        <w:t>.</w:t>
      </w:r>
      <w:r w:rsidR="002E51FA">
        <w:t xml:space="preserve"> Written commands are the basic way to interact with the game. </w:t>
      </w:r>
      <w:r w:rsidR="00D5159E">
        <w:t xml:space="preserve">Unlike </w:t>
      </w:r>
      <w:proofErr w:type="spellStart"/>
      <w:r w:rsidR="00D5159E">
        <w:t>Zork</w:t>
      </w:r>
      <w:proofErr w:type="spellEnd"/>
      <w:r w:rsidR="00D5159E">
        <w:t xml:space="preserve">, the game will provide </w:t>
      </w:r>
      <w:r w:rsidR="007C27B9">
        <w:t>flexibility</w:t>
      </w:r>
      <w:r w:rsidR="00497617">
        <w:t xml:space="preserve"> for typo</w:t>
      </w:r>
      <w:r w:rsidR="00D5159E">
        <w:t>s and case sensi</w:t>
      </w:r>
      <w:r w:rsidR="00497617">
        <w:t>tivity.</w:t>
      </w:r>
    </w:p>
    <w:p w:rsidR="007C27B9" w:rsidRDefault="004F3559" w:rsidP="00A47E2E">
      <w:pPr>
        <w:pStyle w:val="GvdeMetni"/>
        <w:ind w:firstLine="360"/>
      </w:pPr>
      <w:r>
        <w:t xml:space="preserve">The game plot will be based on survival. The game </w:t>
      </w:r>
      <w:r w:rsidR="007C27B9">
        <w:t>challenges a player to s</w:t>
      </w:r>
      <w:r w:rsidR="00D141DF">
        <w:t>urvive by displaying obstacles i</w:t>
      </w:r>
      <w:r w:rsidR="007C27B9">
        <w:t>n</w:t>
      </w:r>
      <w:r w:rsidR="00D141DF">
        <w:t xml:space="preserve"> his way such as hunger, heat and several hostile creatures</w:t>
      </w:r>
      <w:r w:rsidR="007C27B9">
        <w:t>.</w:t>
      </w:r>
      <w:r>
        <w:t xml:space="preserve"> </w:t>
      </w:r>
      <w:r w:rsidR="00D141DF">
        <w:t>A p</w:t>
      </w:r>
      <w:r w:rsidR="00B92704">
        <w:t>laye</w:t>
      </w:r>
      <w:r w:rsidR="00D141DF">
        <w:t>r determines his/her score based on how well he/she can handle such situations.</w:t>
      </w:r>
      <w:r w:rsidR="009A2418">
        <w:t xml:space="preserve"> In addition, </w:t>
      </w:r>
      <w:r w:rsidR="00D141DF">
        <w:t xml:space="preserve">the </w:t>
      </w:r>
      <w:r w:rsidR="009A2418">
        <w:t xml:space="preserve">player has a health rate </w:t>
      </w:r>
      <w:r w:rsidR="00D141DF">
        <w:t>which when</w:t>
      </w:r>
      <w:r w:rsidR="009A2418">
        <w:t xml:space="preserve"> drops to zero,</w:t>
      </w:r>
      <w:r w:rsidR="00D141DF">
        <w:t xml:space="preserve"> ends the game</w:t>
      </w:r>
      <w:r w:rsidR="009A2418">
        <w:t xml:space="preserve">. </w:t>
      </w:r>
      <w:r w:rsidR="00143EE1">
        <w:t xml:space="preserve">When the game </w:t>
      </w:r>
      <w:r w:rsidR="00143EE1">
        <w:lastRenderedPageBreak/>
        <w:t>ends,</w:t>
      </w:r>
      <w:r w:rsidR="00D141DF">
        <w:t xml:space="preserve"> a</w:t>
      </w:r>
      <w:r w:rsidR="00143EE1">
        <w:t xml:space="preserve"> high</w:t>
      </w:r>
      <w:r w:rsidR="00D141DF">
        <w:t xml:space="preserve"> </w:t>
      </w:r>
      <w:r w:rsidR="00143EE1">
        <w:t xml:space="preserve">score table appears including </w:t>
      </w:r>
      <w:r w:rsidR="00D141DF">
        <w:t xml:space="preserve">the </w:t>
      </w:r>
      <w:r w:rsidR="00143EE1">
        <w:t>player</w:t>
      </w:r>
      <w:r w:rsidR="00D141DF">
        <w:t>’</w:t>
      </w:r>
      <w:r w:rsidR="00143EE1">
        <w:t xml:space="preserve">s name, score and </w:t>
      </w:r>
      <w:r w:rsidR="00D141DF">
        <w:t>total</w:t>
      </w:r>
      <w:r w:rsidR="00143EE1">
        <w:t xml:space="preserve"> </w:t>
      </w:r>
      <w:r w:rsidR="00D141DF">
        <w:t>number of moves</w:t>
      </w:r>
      <w:r w:rsidR="00143EE1">
        <w:t>.</w:t>
      </w:r>
    </w:p>
    <w:p w:rsidR="001A2356" w:rsidRDefault="00AC285C" w:rsidP="00A47E2E">
      <w:pPr>
        <w:pStyle w:val="GvdeMetni"/>
        <w:ind w:firstLine="360"/>
      </w:pPr>
      <w:r>
        <w:t xml:space="preserve">Points and health will be calculated based on randomly generated values for some commands such as </w:t>
      </w:r>
      <w:r w:rsidR="00FF67BC">
        <w:t>“</w:t>
      </w:r>
      <w:r>
        <w:t>eat</w:t>
      </w:r>
      <w:r w:rsidR="00FF67BC">
        <w:t>”</w:t>
      </w:r>
      <w:r w:rsidR="00190BF3">
        <w:t xml:space="preserve"> and </w:t>
      </w:r>
      <w:r w:rsidR="00FF67BC">
        <w:t>“</w:t>
      </w:r>
      <w:r w:rsidR="00190BF3">
        <w:t>drink</w:t>
      </w:r>
      <w:r w:rsidR="00FF67BC">
        <w:t>”, thus</w:t>
      </w:r>
      <w:r w:rsidR="0027736B">
        <w:t xml:space="preserve"> enabling</w:t>
      </w:r>
      <w:r w:rsidR="00FF67BC">
        <w:t xml:space="preserve"> </w:t>
      </w:r>
      <w:r w:rsidR="00C03BB0">
        <w:t xml:space="preserve">a chance factor in the game in addition to </w:t>
      </w:r>
      <w:r w:rsidR="0027736B">
        <w:t xml:space="preserve">a </w:t>
      </w:r>
      <w:r w:rsidR="00C03BB0">
        <w:t>skill</w:t>
      </w:r>
      <w:r w:rsidR="00B24D71">
        <w:t xml:space="preserve"> factor</w:t>
      </w:r>
      <w:r w:rsidR="00C03BB0">
        <w:t>.</w:t>
      </w:r>
    </w:p>
    <w:p w:rsidR="00033911" w:rsidRDefault="00A73598" w:rsidP="00B067FA">
      <w:pPr>
        <w:pStyle w:val="Balk1"/>
      </w:pPr>
      <w:bookmarkStart w:id="5" w:name="_Toc254263641"/>
      <w:r>
        <w:t>Functional Requirements</w:t>
      </w:r>
      <w:bookmarkEnd w:id="5"/>
    </w:p>
    <w:p w:rsidR="00F84964" w:rsidRDefault="008D0BB6" w:rsidP="003F62EB">
      <w:pPr>
        <w:pStyle w:val="GvdeMetni"/>
        <w:numPr>
          <w:ilvl w:val="0"/>
          <w:numId w:val="48"/>
        </w:numPr>
      </w:pPr>
      <w:r>
        <w:t xml:space="preserve">In the game there must be </w:t>
      </w:r>
      <w:r w:rsidR="00244CC3">
        <w:t xml:space="preserve">an </w:t>
      </w:r>
      <w:r>
        <w:t>instructions screen</w:t>
      </w:r>
      <w:r w:rsidR="0098328B">
        <w:t xml:space="preserve"> which includes</w:t>
      </w:r>
      <w:r w:rsidR="00244CC3">
        <w:t xml:space="preserve"> the</w:t>
      </w:r>
      <w:r w:rsidR="0098328B">
        <w:t xml:space="preserve"> description of the game and</w:t>
      </w:r>
      <w:r w:rsidR="00244CC3">
        <w:t xml:space="preserve"> a list</w:t>
      </w:r>
      <w:r w:rsidR="0098328B">
        <w:t xml:space="preserve"> </w:t>
      </w:r>
      <w:r w:rsidR="00244CC3">
        <w:t>of commands that the parser understands</w:t>
      </w:r>
      <w:r>
        <w:t>.</w:t>
      </w:r>
    </w:p>
    <w:p w:rsidR="008D0BB6" w:rsidRDefault="00495554" w:rsidP="003F62EB">
      <w:pPr>
        <w:pStyle w:val="GvdeMetni"/>
        <w:numPr>
          <w:ilvl w:val="0"/>
          <w:numId w:val="48"/>
        </w:numPr>
      </w:pPr>
      <w:r>
        <w:t>The game is controlled via</w:t>
      </w:r>
      <w:r w:rsidR="008D0BB6">
        <w:t xml:space="preserve"> mouse and keyboard.</w:t>
      </w:r>
    </w:p>
    <w:p w:rsidR="008D0BB6" w:rsidRDefault="008D0BB6" w:rsidP="003F62EB">
      <w:pPr>
        <w:pStyle w:val="GvdeMetni"/>
        <w:numPr>
          <w:ilvl w:val="0"/>
          <w:numId w:val="48"/>
        </w:numPr>
      </w:pPr>
      <w:r>
        <w:t xml:space="preserve">The game </w:t>
      </w:r>
      <w:r w:rsidR="0098328B">
        <w:t xml:space="preserve">must have a score screen </w:t>
      </w:r>
      <w:r w:rsidR="00244CC3">
        <w:t>that</w:t>
      </w:r>
      <w:r w:rsidR="0098328B">
        <w:t xml:space="preserve"> shows the player’s score.</w:t>
      </w:r>
    </w:p>
    <w:p w:rsidR="00E9062D" w:rsidRDefault="0098328B" w:rsidP="00BC79D1">
      <w:pPr>
        <w:pStyle w:val="GvdeMetni"/>
        <w:numPr>
          <w:ilvl w:val="0"/>
          <w:numId w:val="48"/>
        </w:numPr>
      </w:pPr>
      <w:r>
        <w:t>The game should</w:t>
      </w:r>
      <w:r w:rsidR="00495554">
        <w:t xml:space="preserve"> tolerate</w:t>
      </w:r>
      <w:r>
        <w:t xml:space="preserve"> </w:t>
      </w:r>
      <w:r w:rsidR="00C155ED">
        <w:t>typos</w:t>
      </w:r>
      <w:r w:rsidR="00495554">
        <w:t xml:space="preserve"> and must not be case-sensitive</w:t>
      </w:r>
      <w:r>
        <w:t>.</w:t>
      </w:r>
    </w:p>
    <w:p w:rsidR="00E9062D" w:rsidRDefault="00E9062D" w:rsidP="003F62EB">
      <w:pPr>
        <w:pStyle w:val="GvdeMetni"/>
        <w:numPr>
          <w:ilvl w:val="0"/>
          <w:numId w:val="48"/>
        </w:numPr>
      </w:pPr>
      <w:r>
        <w:t xml:space="preserve">The game should </w:t>
      </w:r>
      <w:r w:rsidR="00495554">
        <w:t>include a</w:t>
      </w:r>
      <w:r>
        <w:t xml:space="preserve"> </w:t>
      </w:r>
      <w:r w:rsidR="00244CC3">
        <w:t>“</w:t>
      </w:r>
      <w:r>
        <w:t>help</w:t>
      </w:r>
      <w:r w:rsidR="00244CC3">
        <w:t>”</w:t>
      </w:r>
      <w:r>
        <w:t xml:space="preserve"> section.</w:t>
      </w:r>
    </w:p>
    <w:p w:rsidR="00495554" w:rsidRDefault="00495554" w:rsidP="00495554">
      <w:pPr>
        <w:pStyle w:val="GvdeMetni"/>
        <w:numPr>
          <w:ilvl w:val="0"/>
          <w:numId w:val="48"/>
        </w:numPr>
      </w:pPr>
      <w:r>
        <w:t>The game should recognize the following commands: look, search, go, take, attack, kill, use, examine.</w:t>
      </w:r>
    </w:p>
    <w:p w:rsidR="00E9062D" w:rsidRDefault="00E9062D" w:rsidP="003F62EB">
      <w:pPr>
        <w:pStyle w:val="GvdeMetni"/>
        <w:numPr>
          <w:ilvl w:val="0"/>
          <w:numId w:val="48"/>
        </w:numPr>
      </w:pPr>
      <w:r>
        <w:t>The user should be able to login to the game.</w:t>
      </w:r>
    </w:p>
    <w:p w:rsidR="00E9062D" w:rsidRDefault="00E9062D" w:rsidP="00E9062D">
      <w:pPr>
        <w:pStyle w:val="GvdeMetni"/>
        <w:numPr>
          <w:ilvl w:val="0"/>
          <w:numId w:val="48"/>
        </w:numPr>
      </w:pPr>
      <w:r>
        <w:t>The user should be able to save his</w:t>
      </w:r>
      <w:r w:rsidR="00495554">
        <w:t>/her</w:t>
      </w:r>
      <w:r>
        <w:t xml:space="preserve"> progress in the game.</w:t>
      </w:r>
    </w:p>
    <w:p w:rsidR="00BC79D1" w:rsidRDefault="00E9062D" w:rsidP="00BC79D1">
      <w:pPr>
        <w:pStyle w:val="GvdeMetni"/>
        <w:numPr>
          <w:ilvl w:val="0"/>
          <w:numId w:val="48"/>
        </w:numPr>
      </w:pPr>
      <w:r>
        <w:t xml:space="preserve">The user should be able to load </w:t>
      </w:r>
      <w:r w:rsidR="00495554">
        <w:t>a previously saved progress</w:t>
      </w:r>
      <w:r>
        <w:t>.</w:t>
      </w:r>
      <w:r w:rsidR="00BC79D1" w:rsidRPr="00BC79D1">
        <w:t xml:space="preserve"> </w:t>
      </w:r>
    </w:p>
    <w:p w:rsidR="00E9062D" w:rsidRDefault="009E32D8" w:rsidP="003F62EB">
      <w:pPr>
        <w:pStyle w:val="GvdeMetni"/>
        <w:numPr>
          <w:ilvl w:val="0"/>
          <w:numId w:val="48"/>
        </w:numPr>
      </w:pPr>
      <w:r>
        <w:t>The user should be able to logout.</w:t>
      </w:r>
    </w:p>
    <w:p w:rsidR="0096108A" w:rsidRDefault="0096108A" w:rsidP="003F62EB">
      <w:pPr>
        <w:pStyle w:val="GvdeMetni"/>
        <w:numPr>
          <w:ilvl w:val="0"/>
          <w:numId w:val="48"/>
        </w:numPr>
      </w:pPr>
      <w:r>
        <w:t xml:space="preserve">The user should be able to start from the </w:t>
      </w:r>
      <w:proofErr w:type="gramStart"/>
      <w:r>
        <w:t>beginning.</w:t>
      </w:r>
      <w:r w:rsidR="00495554">
        <w:t>?</w:t>
      </w:r>
      <w:proofErr w:type="gramEnd"/>
    </w:p>
    <w:p w:rsidR="00055ED7" w:rsidRDefault="00055ED7" w:rsidP="003F62EB">
      <w:pPr>
        <w:pStyle w:val="GvdeMetni"/>
        <w:numPr>
          <w:ilvl w:val="0"/>
          <w:numId w:val="48"/>
        </w:numPr>
      </w:pPr>
      <w:r>
        <w:t xml:space="preserve">The user </w:t>
      </w:r>
      <w:r w:rsidR="00DD332D">
        <w:t>should</w:t>
      </w:r>
      <w:r>
        <w:t xml:space="preserve"> be able to save </w:t>
      </w:r>
      <w:r w:rsidR="00C95485">
        <w:t xml:space="preserve">only </w:t>
      </w:r>
      <w:r>
        <w:t>one instance of his playing.</w:t>
      </w:r>
    </w:p>
    <w:p w:rsidR="00546178" w:rsidRDefault="00DD332D" w:rsidP="003F62EB">
      <w:pPr>
        <w:pStyle w:val="GvdeMetni"/>
        <w:numPr>
          <w:ilvl w:val="0"/>
          <w:numId w:val="48"/>
        </w:numPr>
      </w:pPr>
      <w:r>
        <w:t>The user should be able to create</w:t>
      </w:r>
      <w:r w:rsidR="00495554">
        <w:t xml:space="preserve"> a</w:t>
      </w:r>
      <w:r>
        <w:t xml:space="preserve"> new account</w:t>
      </w:r>
      <w:r w:rsidR="00EF3F03">
        <w:t xml:space="preserve"> with </w:t>
      </w:r>
      <w:r w:rsidR="00495554">
        <w:t>a</w:t>
      </w:r>
      <w:r w:rsidR="00EF3F03">
        <w:t xml:space="preserve"> username and password</w:t>
      </w:r>
      <w:r>
        <w:t>.</w:t>
      </w:r>
      <w:r w:rsidR="00042D1C">
        <w:t xml:space="preserve"> </w:t>
      </w:r>
    </w:p>
    <w:p w:rsidR="00546178" w:rsidRDefault="006C7FB9" w:rsidP="003F62EB">
      <w:pPr>
        <w:pStyle w:val="GvdeMetni"/>
        <w:numPr>
          <w:ilvl w:val="0"/>
          <w:numId w:val="48"/>
        </w:numPr>
      </w:pPr>
      <w:r>
        <w:t xml:space="preserve">The game should </w:t>
      </w:r>
      <w:r w:rsidR="00495554">
        <w:t>display</w:t>
      </w:r>
      <w:r>
        <w:t xml:space="preserve"> a </w:t>
      </w:r>
      <w:r w:rsidR="00495554">
        <w:t>high score</w:t>
      </w:r>
      <w:r>
        <w:t xml:space="preserve"> table. </w:t>
      </w:r>
    </w:p>
    <w:p w:rsidR="00E431DF" w:rsidRDefault="00E431DF" w:rsidP="003F62EB">
      <w:pPr>
        <w:pStyle w:val="GvdeMetni"/>
        <w:numPr>
          <w:ilvl w:val="0"/>
          <w:numId w:val="48"/>
        </w:numPr>
      </w:pPr>
      <w:r>
        <w:t>The high score table should have dates, names and scores.</w:t>
      </w:r>
    </w:p>
    <w:p w:rsidR="00121C89" w:rsidRDefault="00495554" w:rsidP="003F62EB">
      <w:pPr>
        <w:pStyle w:val="GvdeMetni"/>
        <w:numPr>
          <w:ilvl w:val="0"/>
          <w:numId w:val="48"/>
        </w:numPr>
      </w:pPr>
      <w:r>
        <w:t>The system should</w:t>
      </w:r>
      <w:r w:rsidR="00121C89" w:rsidRPr="00121C89">
        <w:t xml:space="preserve"> show the date in this format: </w:t>
      </w:r>
      <w:proofErr w:type="spellStart"/>
      <w:r w:rsidR="00121C89" w:rsidRPr="00121C89">
        <w:t>dd</w:t>
      </w:r>
      <w:proofErr w:type="spellEnd"/>
      <w:r w:rsidR="00121C89" w:rsidRPr="00121C89">
        <w:t xml:space="preserve"> / mm / </w:t>
      </w:r>
      <w:proofErr w:type="spellStart"/>
      <w:r w:rsidR="00121C89" w:rsidRPr="00121C89">
        <w:t>yyyy</w:t>
      </w:r>
      <w:proofErr w:type="spellEnd"/>
      <w:r w:rsidR="00121C89" w:rsidRPr="00121C89">
        <w:t>.</w:t>
      </w:r>
    </w:p>
    <w:p w:rsidR="009E32D8" w:rsidRDefault="009E32D8" w:rsidP="003F62EB">
      <w:pPr>
        <w:pStyle w:val="GvdeMetni"/>
        <w:numPr>
          <w:ilvl w:val="0"/>
          <w:numId w:val="48"/>
        </w:numPr>
      </w:pPr>
      <w:r>
        <w:t>Multiple players should be able to play the game,</w:t>
      </w:r>
      <w:r w:rsidR="00346749">
        <w:t xml:space="preserve"> although not simultaneously</w:t>
      </w:r>
      <w:r>
        <w:t>.</w:t>
      </w:r>
    </w:p>
    <w:p w:rsidR="005A678F" w:rsidRDefault="00A73598" w:rsidP="003D017C">
      <w:pPr>
        <w:pStyle w:val="Balk2"/>
        <w:numPr>
          <w:ilvl w:val="1"/>
          <w:numId w:val="44"/>
        </w:numPr>
      </w:pPr>
      <w:bookmarkStart w:id="6" w:name="_Toc254263642"/>
      <w:r>
        <w:t>Non-functional Requirements</w:t>
      </w:r>
      <w:bookmarkEnd w:id="6"/>
    </w:p>
    <w:p w:rsidR="003172FC" w:rsidRPr="00B17706" w:rsidRDefault="003172FC" w:rsidP="003F62EB">
      <w:pPr>
        <w:pStyle w:val="GvdeMetni"/>
        <w:numPr>
          <w:ilvl w:val="0"/>
          <w:numId w:val="49"/>
        </w:numPr>
      </w:pPr>
      <w:r w:rsidRPr="00B17706">
        <w:t>The response time fo</w:t>
      </w:r>
      <w:r w:rsidR="00346749">
        <w:t>r commands should be less than one</w:t>
      </w:r>
      <w:r w:rsidRPr="00B17706">
        <w:t xml:space="preserve"> second.</w:t>
      </w:r>
    </w:p>
    <w:p w:rsidR="003172FC" w:rsidRPr="00B17706" w:rsidRDefault="003172FC" w:rsidP="003F62EB">
      <w:pPr>
        <w:pStyle w:val="GvdeMetni"/>
        <w:numPr>
          <w:ilvl w:val="0"/>
          <w:numId w:val="49"/>
        </w:numPr>
      </w:pPr>
      <w:bookmarkStart w:id="7" w:name="_Toc254263643"/>
      <w:r w:rsidRPr="00B17706">
        <w:rPr>
          <w:shd w:val="clear" w:color="auto" w:fill="FFFFFF"/>
        </w:rPr>
        <w:t xml:space="preserve">The game </w:t>
      </w:r>
      <w:r w:rsidR="00EC56E7" w:rsidRPr="00B17706">
        <w:rPr>
          <w:shd w:val="clear" w:color="auto" w:fill="FFFFFF"/>
        </w:rPr>
        <w:t>should be able to</w:t>
      </w:r>
      <w:r w:rsidR="00346749">
        <w:rPr>
          <w:shd w:val="clear" w:color="auto" w:fill="FFFFFF"/>
        </w:rPr>
        <w:t> run o</w:t>
      </w:r>
      <w:r w:rsidRPr="00B17706">
        <w:rPr>
          <w:shd w:val="clear" w:color="auto" w:fill="FFFFFF"/>
        </w:rPr>
        <w:t>n Windows XP</w:t>
      </w:r>
      <w:r w:rsidR="00346749">
        <w:rPr>
          <w:shd w:val="clear" w:color="auto" w:fill="FFFFFF"/>
        </w:rPr>
        <w:t xml:space="preserve">/Vista/7/8 and </w:t>
      </w:r>
      <w:proofErr w:type="gramStart"/>
      <w:r w:rsidR="00737113" w:rsidRPr="00B17706">
        <w:rPr>
          <w:shd w:val="clear" w:color="auto" w:fill="FFFFFF"/>
        </w:rPr>
        <w:t>Unix</w:t>
      </w:r>
      <w:proofErr w:type="gramEnd"/>
      <w:r w:rsidR="00737113" w:rsidRPr="00B17706">
        <w:rPr>
          <w:shd w:val="clear" w:color="auto" w:fill="FFFFFF"/>
        </w:rPr>
        <w:t>.</w:t>
      </w:r>
    </w:p>
    <w:p w:rsidR="00737113" w:rsidRPr="00B17706" w:rsidRDefault="00737113" w:rsidP="003F62EB">
      <w:pPr>
        <w:pStyle w:val="GvdeMetni"/>
        <w:numPr>
          <w:ilvl w:val="0"/>
          <w:numId w:val="49"/>
        </w:numPr>
      </w:pPr>
      <w:r w:rsidRPr="00B17706">
        <w:rPr>
          <w:shd w:val="clear" w:color="auto" w:fill="FFFFFF"/>
        </w:rPr>
        <w:t xml:space="preserve">The content of the game </w:t>
      </w:r>
      <w:r w:rsidR="00346749">
        <w:rPr>
          <w:shd w:val="clear" w:color="auto" w:fill="FFFFFF"/>
        </w:rPr>
        <w:t>should be eas</w:t>
      </w:r>
      <w:r w:rsidRPr="00B17706">
        <w:rPr>
          <w:shd w:val="clear" w:color="auto" w:fill="FFFFFF"/>
        </w:rPr>
        <w:t>y</w:t>
      </w:r>
      <w:r w:rsidR="00346749">
        <w:rPr>
          <w:shd w:val="clear" w:color="auto" w:fill="FFFFFF"/>
        </w:rPr>
        <w:t xml:space="preserve"> to understand</w:t>
      </w:r>
      <w:r w:rsidRPr="00B17706">
        <w:rPr>
          <w:shd w:val="clear" w:color="auto" w:fill="FFFFFF"/>
        </w:rPr>
        <w:t>.</w:t>
      </w:r>
    </w:p>
    <w:p w:rsidR="003F62EB" w:rsidRPr="0026578A" w:rsidRDefault="00EC56E7" w:rsidP="003F62EB">
      <w:pPr>
        <w:pStyle w:val="GvdeMetni"/>
        <w:numPr>
          <w:ilvl w:val="0"/>
          <w:numId w:val="49"/>
        </w:numPr>
      </w:pPr>
      <w:r w:rsidRPr="00B17706">
        <w:rPr>
          <w:shd w:val="clear" w:color="auto" w:fill="FFFFFF"/>
        </w:rPr>
        <w:t>There should be separate classes for each construction</w:t>
      </w:r>
      <w:r w:rsidR="00346749">
        <w:rPr>
          <w:shd w:val="clear" w:color="auto" w:fill="FFFFFF"/>
        </w:rPr>
        <w:t xml:space="preserve"> (locations, </w:t>
      </w:r>
      <w:r w:rsidRPr="00B17706">
        <w:rPr>
          <w:shd w:val="clear" w:color="auto" w:fill="FFFFFF"/>
        </w:rPr>
        <w:t>items, actions etc.) in the game to ease testability and increase flexibility of the system (working with separate classes make</w:t>
      </w:r>
      <w:r w:rsidR="00346749">
        <w:rPr>
          <w:shd w:val="clear" w:color="auto" w:fill="FFFFFF"/>
        </w:rPr>
        <w:t xml:space="preserve"> it</w:t>
      </w:r>
      <w:r w:rsidRPr="00B17706">
        <w:rPr>
          <w:shd w:val="clear" w:color="auto" w:fill="FFFFFF"/>
        </w:rPr>
        <w:t xml:space="preserve"> easier to add features to the system).</w:t>
      </w:r>
    </w:p>
    <w:p w:rsidR="0026578A" w:rsidRDefault="0026578A" w:rsidP="0026578A">
      <w:pPr>
        <w:pStyle w:val="GvdeMetni"/>
        <w:numPr>
          <w:ilvl w:val="0"/>
          <w:numId w:val="49"/>
        </w:numPr>
      </w:pPr>
      <w:r>
        <w:lastRenderedPageBreak/>
        <w:t>The level of expertise of the user shall be basic.</w:t>
      </w:r>
    </w:p>
    <w:p w:rsidR="0026578A" w:rsidRDefault="00346749" w:rsidP="0026578A">
      <w:pPr>
        <w:pStyle w:val="GvdeMetni"/>
        <w:numPr>
          <w:ilvl w:val="0"/>
          <w:numId w:val="49"/>
        </w:numPr>
      </w:pPr>
      <w:r>
        <w:t>The system should</w:t>
      </w:r>
      <w:r w:rsidR="0026578A">
        <w:t xml:space="preserve"> store</w:t>
      </w:r>
      <w:r>
        <w:t xml:space="preserve"> a</w:t>
      </w:r>
      <w:r w:rsidR="0026578A">
        <w:t xml:space="preserve"> maximum</w:t>
      </w:r>
      <w:r>
        <w:t xml:space="preserve"> of</w:t>
      </w:r>
      <w:r w:rsidR="0026578A">
        <w:t xml:space="preserve"> 10MB </w:t>
      </w:r>
      <w:r>
        <w:t xml:space="preserve">of </w:t>
      </w:r>
      <w:r w:rsidR="0026578A">
        <w:t>data.</w:t>
      </w:r>
    </w:p>
    <w:p w:rsidR="0026578A" w:rsidRDefault="0026578A" w:rsidP="0026578A">
      <w:pPr>
        <w:pStyle w:val="GvdeMetni"/>
        <w:numPr>
          <w:ilvl w:val="0"/>
          <w:numId w:val="49"/>
        </w:numPr>
      </w:pPr>
      <w:r>
        <w:t xml:space="preserve">The user shall not install the </w:t>
      </w:r>
      <w:proofErr w:type="gramStart"/>
      <w:r>
        <w:t>program.</w:t>
      </w:r>
      <w:r w:rsidR="00346749">
        <w:t>?</w:t>
      </w:r>
      <w:proofErr w:type="gramEnd"/>
    </w:p>
    <w:p w:rsidR="0026578A" w:rsidRDefault="00346749" w:rsidP="0026578A">
      <w:pPr>
        <w:pStyle w:val="GvdeMetni"/>
        <w:numPr>
          <w:ilvl w:val="0"/>
          <w:numId w:val="49"/>
        </w:numPr>
      </w:pPr>
      <w:r>
        <w:t>The user should</w:t>
      </w:r>
      <w:r w:rsidR="0026578A">
        <w:t xml:space="preserve"> have JRE installed in his system in order to run the program.</w:t>
      </w:r>
    </w:p>
    <w:p w:rsidR="0026578A" w:rsidRDefault="0026578A" w:rsidP="0026578A">
      <w:pPr>
        <w:pStyle w:val="GvdeMetni"/>
        <w:numPr>
          <w:ilvl w:val="0"/>
          <w:numId w:val="49"/>
        </w:numPr>
      </w:pPr>
      <w:r>
        <w:t>The user</w:t>
      </w:r>
      <w:r w:rsidR="00346749">
        <w:t>’s system</w:t>
      </w:r>
      <w:r>
        <w:t xml:space="preserve"> </w:t>
      </w:r>
      <w:r w:rsidR="00346749">
        <w:t>should</w:t>
      </w:r>
      <w:r>
        <w:t xml:space="preserve"> have at least </w:t>
      </w:r>
      <w:r w:rsidR="00DF0DD4">
        <w:t>1</w:t>
      </w:r>
      <w:r w:rsidR="00346749">
        <w:t xml:space="preserve"> GB of installed memory</w:t>
      </w:r>
      <w:r>
        <w:t xml:space="preserve"> </w:t>
      </w:r>
      <w:r w:rsidR="00346749">
        <w:t xml:space="preserve">and </w:t>
      </w:r>
      <w:r w:rsidR="00346749" w:rsidRPr="001B330D">
        <w:rPr>
          <w:u w:val="single"/>
        </w:rPr>
        <w:t>1024</w:t>
      </w:r>
      <w:r w:rsidR="00346749">
        <w:rPr>
          <w:u w:val="single"/>
        </w:rPr>
        <w:t>x766 screen resolution</w:t>
      </w:r>
      <w:r w:rsidRPr="001B330D">
        <w:rPr>
          <w:u w:val="single"/>
        </w:rPr>
        <w:t>.</w:t>
      </w:r>
    </w:p>
    <w:p w:rsidR="003F62EB" w:rsidRPr="003F62EB" w:rsidRDefault="003F62EB" w:rsidP="003F62EB">
      <w:pPr>
        <w:pStyle w:val="GvdeMetni"/>
        <w:ind w:firstLine="0"/>
        <w:rPr>
          <w:rFonts w:ascii="Tahoma" w:hAnsi="Tahoma"/>
          <w:b/>
          <w:sz w:val="20"/>
          <w:szCs w:val="20"/>
        </w:rPr>
      </w:pPr>
      <w:r>
        <w:rPr>
          <w:rFonts w:ascii="Tahoma" w:hAnsi="Tahoma"/>
          <w:b/>
          <w:sz w:val="20"/>
          <w:szCs w:val="20"/>
        </w:rPr>
        <w:t xml:space="preserve">3.4 </w:t>
      </w:r>
      <w:r w:rsidR="00F30A82">
        <w:rPr>
          <w:rFonts w:ascii="Tahoma" w:hAnsi="Tahoma"/>
          <w:b/>
          <w:sz w:val="20"/>
          <w:szCs w:val="20"/>
        </w:rPr>
        <w:tab/>
      </w:r>
      <w:bookmarkStart w:id="8" w:name="_GoBack"/>
      <w:bookmarkEnd w:id="8"/>
      <w:r>
        <w:rPr>
          <w:rFonts w:ascii="Tahoma" w:hAnsi="Tahoma"/>
          <w:b/>
          <w:sz w:val="20"/>
          <w:szCs w:val="20"/>
        </w:rPr>
        <w:t>Pseudo Requirements</w:t>
      </w:r>
    </w:p>
    <w:bookmarkEnd w:id="7"/>
    <w:p w:rsidR="00042EB3" w:rsidRDefault="00042EB3" w:rsidP="00033911">
      <w:pPr>
        <w:pStyle w:val="ListeNumaras"/>
      </w:pPr>
      <w:r>
        <w:t xml:space="preserve">The project </w:t>
      </w:r>
      <w:r w:rsidR="00D961C9">
        <w:t>should be completed within three</w:t>
      </w:r>
      <w:r>
        <w:t xml:space="preserve"> months.</w:t>
      </w:r>
    </w:p>
    <w:p w:rsidR="005578FB" w:rsidRDefault="00042EB3" w:rsidP="005578FB">
      <w:pPr>
        <w:pStyle w:val="ListeNumaras"/>
      </w:pPr>
      <w:r>
        <w:t>Java should be use</w:t>
      </w:r>
      <w:r w:rsidR="001F5BF7">
        <w:t>d</w:t>
      </w:r>
      <w:r>
        <w:t xml:space="preserve"> as a programming language</w:t>
      </w:r>
      <w:bookmarkStart w:id="9" w:name="_Toc254263644"/>
      <w:r w:rsidR="005578FB">
        <w:t>.</w:t>
      </w:r>
    </w:p>
    <w:p w:rsidR="001F5BF7" w:rsidRDefault="001F5BF7" w:rsidP="005578FB">
      <w:pPr>
        <w:pStyle w:val="ListeNumaras"/>
      </w:pPr>
      <w:r>
        <w:t>The system must be a desktop application.</w:t>
      </w:r>
    </w:p>
    <w:p w:rsidR="001F5BF7" w:rsidRDefault="00D961C9" w:rsidP="005578FB">
      <w:pPr>
        <w:pStyle w:val="ListeNumaras"/>
      </w:pPr>
      <w:r>
        <w:t>The system must be</w:t>
      </w:r>
      <w:r w:rsidR="001F5BF7">
        <w:t xml:space="preserve"> distributable.</w:t>
      </w:r>
    </w:p>
    <w:p w:rsidR="00AF5A92" w:rsidRDefault="00AF5A92" w:rsidP="005578FB">
      <w:pPr>
        <w:pStyle w:val="ListeNumaras"/>
      </w:pPr>
      <w:r>
        <w:t xml:space="preserve">The system must use </w:t>
      </w:r>
      <w:proofErr w:type="spellStart"/>
      <w:r>
        <w:t>MySQL</w:t>
      </w:r>
      <w:proofErr w:type="spellEnd"/>
      <w:r>
        <w:t xml:space="preserve"> database. </w:t>
      </w:r>
      <w:r w:rsidRPr="00791EFA">
        <w:rPr>
          <w:highlight w:val="yellow"/>
        </w:rPr>
        <w:t>(</w:t>
      </w:r>
      <w:proofErr w:type="spellStart"/>
      <w:r w:rsidRPr="00791EFA">
        <w:rPr>
          <w:highlight w:val="yellow"/>
        </w:rPr>
        <w:t>eğer</w:t>
      </w:r>
      <w:proofErr w:type="spellEnd"/>
      <w:r w:rsidRPr="00791EFA">
        <w:rPr>
          <w:highlight w:val="yellow"/>
        </w:rPr>
        <w:t xml:space="preserve"> user management </w:t>
      </w:r>
      <w:proofErr w:type="spellStart"/>
      <w:r w:rsidRPr="00791EFA">
        <w:rPr>
          <w:highlight w:val="yellow"/>
        </w:rPr>
        <w:t>olcaksa</w:t>
      </w:r>
      <w:proofErr w:type="spellEnd"/>
      <w:r w:rsidRPr="00791EFA">
        <w:rPr>
          <w:highlight w:val="yellow"/>
        </w:rPr>
        <w:t xml:space="preserve"> OR txt)</w:t>
      </w:r>
    </w:p>
    <w:p w:rsidR="005578FB" w:rsidRDefault="005578FB" w:rsidP="005578FB">
      <w:pPr>
        <w:pStyle w:val="ListeNumaras"/>
        <w:numPr>
          <w:ilvl w:val="0"/>
          <w:numId w:val="0"/>
        </w:numPr>
        <w:ind w:left="648"/>
      </w:pPr>
    </w:p>
    <w:p w:rsidR="005578FB" w:rsidRDefault="005578FB" w:rsidP="005578FB">
      <w:pPr>
        <w:pStyle w:val="ListeNumaras"/>
        <w:numPr>
          <w:ilvl w:val="0"/>
          <w:numId w:val="0"/>
        </w:numPr>
        <w:ind w:left="648"/>
      </w:pPr>
    </w:p>
    <w:p w:rsidR="00A73598" w:rsidRDefault="00A73598" w:rsidP="005578FB">
      <w:pPr>
        <w:pStyle w:val="ListeNumaras"/>
        <w:numPr>
          <w:ilvl w:val="0"/>
          <w:numId w:val="0"/>
        </w:numPr>
        <w:ind w:left="648"/>
      </w:pPr>
      <w:r>
        <w:t>System Models</w:t>
      </w:r>
      <w:bookmarkEnd w:id="9"/>
    </w:p>
    <w:p w:rsidR="00A73598" w:rsidRDefault="00A73598" w:rsidP="00DA15E4">
      <w:pPr>
        <w:pStyle w:val="Balk3"/>
      </w:pPr>
      <w:bookmarkStart w:id="10" w:name="_Toc254263645"/>
      <w:r>
        <w:t>Scenarios</w:t>
      </w:r>
      <w:bookmarkEnd w:id="10"/>
    </w:p>
    <w:p w:rsidR="00BE2113" w:rsidRDefault="00BE2113" w:rsidP="00881239">
      <w:pPr>
        <w:pStyle w:val="GvdeMetni"/>
        <w:ind w:firstLine="360"/>
      </w:pPr>
      <w:r>
        <w:t>Overall usage</w:t>
      </w:r>
    </w:p>
    <w:p w:rsidR="00F76F27" w:rsidRDefault="009C6724" w:rsidP="00881239">
      <w:pPr>
        <w:pStyle w:val="GvdeMetni"/>
        <w:ind w:firstLine="360"/>
      </w:pPr>
      <w:r>
        <w:t>Lucy</w:t>
      </w:r>
      <w:r w:rsidR="00D961C9">
        <w:t xml:space="preserve">, </w:t>
      </w:r>
      <w:r w:rsidR="00F76F27">
        <w:t xml:space="preserve">a student at </w:t>
      </w:r>
      <w:proofErr w:type="spellStart"/>
      <w:r w:rsidR="00F76F27">
        <w:t>Bilkent</w:t>
      </w:r>
      <w:proofErr w:type="spellEnd"/>
      <w:r w:rsidR="00F76F27">
        <w:t xml:space="preserve"> University</w:t>
      </w:r>
      <w:r w:rsidR="00D961C9">
        <w:t>,</w:t>
      </w:r>
      <w:r w:rsidR="00F76F27">
        <w:t xml:space="preserve"> has a lot</w:t>
      </w:r>
      <w:r w:rsidR="00D961C9">
        <w:t xml:space="preserve"> of</w:t>
      </w:r>
      <w:r w:rsidR="00F76F27">
        <w:t xml:space="preserve"> assignments and exams. </w:t>
      </w:r>
      <w:r w:rsidR="00D961C9">
        <w:t>She often</w:t>
      </w:r>
      <w:r>
        <w:t xml:space="preserve"> gets bored and </w:t>
      </w:r>
      <w:r w:rsidR="00D961C9">
        <w:t xml:space="preserve">feels the need to play a </w:t>
      </w:r>
      <w:r w:rsidR="00497617">
        <w:t>computer</w:t>
      </w:r>
      <w:r w:rsidR="00D961C9">
        <w:t xml:space="preserve"> game to relax</w:t>
      </w:r>
      <w:r w:rsidR="00497617">
        <w:t xml:space="preserve">; </w:t>
      </w:r>
      <w:r w:rsidR="00D961C9">
        <w:t>s</w:t>
      </w:r>
      <w:r w:rsidR="00F76F27">
        <w:t>he runs</w:t>
      </w:r>
      <w:r w:rsidR="00D961C9">
        <w:t xml:space="preserve"> </w:t>
      </w:r>
      <w:r w:rsidR="00497617">
        <w:t>the</w:t>
      </w:r>
      <w:r w:rsidR="00F76F27">
        <w:t xml:space="preserve"> game, creates an account and starts playing. </w:t>
      </w:r>
      <w:r w:rsidR="00D961C9">
        <w:t>After a while, she gets bored, saves the game and quits</w:t>
      </w:r>
      <w:r w:rsidR="00F76F27">
        <w:t>.</w:t>
      </w:r>
      <w:r>
        <w:t xml:space="preserve"> </w:t>
      </w:r>
      <w:r w:rsidR="00D961C9">
        <w:t xml:space="preserve">Later, she comes back and runs the game again. She loads </w:t>
      </w:r>
      <w:r w:rsidR="00495554">
        <w:t>her save file, and continues to play where she had left off.</w:t>
      </w:r>
      <w:r>
        <w:t xml:space="preserve"> Eventually</w:t>
      </w:r>
      <w:r w:rsidR="00495554">
        <w:t>,</w:t>
      </w:r>
      <w:r>
        <w:t xml:space="preserve"> she dies in the game. Then </w:t>
      </w:r>
      <w:r w:rsidR="00497617">
        <w:t>high score</w:t>
      </w:r>
      <w:r>
        <w:t xml:space="preserve"> table appears and her score, name and time of end game appears along with other players. </w:t>
      </w:r>
      <w:r w:rsidR="004B1161">
        <w:t>She then quits the game and continues with her studies.</w:t>
      </w:r>
    </w:p>
    <w:p w:rsidR="00BE2113" w:rsidRDefault="00BE2113" w:rsidP="00881239">
      <w:pPr>
        <w:pStyle w:val="GvdeMetni"/>
        <w:ind w:firstLine="360"/>
      </w:pPr>
      <w:r>
        <w:t>Controls</w:t>
      </w:r>
    </w:p>
    <w:p w:rsidR="008F48BA" w:rsidRPr="00DA15E4" w:rsidRDefault="00BE2113" w:rsidP="00881239">
      <w:pPr>
        <w:pStyle w:val="GvdeMetni"/>
        <w:ind w:firstLine="360"/>
      </w:pPr>
      <w:r>
        <w:t>During the game</w:t>
      </w:r>
      <w:r w:rsidR="00881239">
        <w:t>,</w:t>
      </w:r>
      <w:r>
        <w:t xml:space="preserve"> she uses</w:t>
      </w:r>
      <w:r w:rsidR="00881239">
        <w:t xml:space="preserve"> the</w:t>
      </w:r>
      <w:r>
        <w:t xml:space="preserve"> </w:t>
      </w:r>
      <w:r w:rsidR="00881239">
        <w:t>“</w:t>
      </w:r>
      <w:r>
        <w:t>help</w:t>
      </w:r>
      <w:r w:rsidR="00881239">
        <w:t>”</w:t>
      </w:r>
      <w:r>
        <w:t xml:space="preserve"> command to learn how </w:t>
      </w:r>
      <w:r w:rsidR="00881239">
        <w:t>to</w:t>
      </w:r>
      <w:r>
        <w:t xml:space="preserve"> play the game. Then</w:t>
      </w:r>
      <w:r w:rsidR="00881239">
        <w:t>,</w:t>
      </w:r>
      <w:r>
        <w:t xml:space="preserve"> using the commands</w:t>
      </w:r>
      <w:r w:rsidR="00881239">
        <w:t xml:space="preserve"> that appear</w:t>
      </w:r>
      <w:r>
        <w:t xml:space="preserve"> in the </w:t>
      </w:r>
      <w:r w:rsidR="00881239">
        <w:t>“</w:t>
      </w:r>
      <w:r>
        <w:t>help</w:t>
      </w:r>
      <w:r w:rsidR="00881239">
        <w:t>”</w:t>
      </w:r>
      <w:r>
        <w:t xml:space="preserve"> section she moves the character and tr</w:t>
      </w:r>
      <w:r w:rsidR="00881239">
        <w:t>ies</w:t>
      </w:r>
      <w:r>
        <w:t xml:space="preserve"> to survive </w:t>
      </w:r>
      <w:r w:rsidR="00881239">
        <w:t>the</w:t>
      </w:r>
      <w:r>
        <w:t xml:space="preserve"> obstacles. </w:t>
      </w:r>
    </w:p>
    <w:p w:rsidR="00DA15E4" w:rsidRPr="00DA15E4" w:rsidRDefault="00DA15E4" w:rsidP="00F76F27">
      <w:pPr>
        <w:pStyle w:val="GvdeMetni"/>
      </w:pPr>
    </w:p>
    <w:p w:rsidR="00A73598" w:rsidRDefault="00A73598" w:rsidP="00DA15E4">
      <w:pPr>
        <w:pStyle w:val="Balk3"/>
      </w:pPr>
      <w:bookmarkStart w:id="11" w:name="_Toc254263646"/>
      <w:r>
        <w:t>Use-Case Model</w:t>
      </w:r>
      <w:bookmarkEnd w:id="11"/>
    </w:p>
    <w:p w:rsidR="00DA15E4" w:rsidRDefault="00850A62" w:rsidP="003F62EB">
      <w:pPr>
        <w:pStyle w:val="GvdeMetni"/>
      </w:pPr>
      <w:r>
        <w:t>A code segment is below:</w:t>
      </w:r>
    </w:p>
    <w:p w:rsidR="00850A62" w:rsidRDefault="00850A62" w:rsidP="003F62EB">
      <w:pPr>
        <w:pStyle w:val="GvdeMetni"/>
      </w:pPr>
      <w:proofErr w:type="gramStart"/>
      <w:r>
        <w:t>for</w:t>
      </w:r>
      <w:proofErr w:type="gramEnd"/>
      <w:r>
        <w:t xml:space="preserve"> (</w:t>
      </w:r>
      <w:proofErr w:type="spellStart"/>
      <w:r>
        <w:t>i</w:t>
      </w:r>
      <w:proofErr w:type="spellEnd"/>
      <w:r>
        <w:t xml:space="preserve">=1; </w:t>
      </w:r>
      <w:proofErr w:type="spellStart"/>
      <w:r>
        <w:t>i</w:t>
      </w:r>
      <w:proofErr w:type="spellEnd"/>
      <w:r>
        <w:t xml:space="preserve">&lt;=5; </w:t>
      </w:r>
      <w:proofErr w:type="spellStart"/>
      <w:r>
        <w:t>i</w:t>
      </w:r>
      <w:proofErr w:type="spellEnd"/>
      <w:r>
        <w:t>++)</w:t>
      </w:r>
    </w:p>
    <w:p w:rsidR="00850A62" w:rsidRDefault="00850A62" w:rsidP="003F62EB">
      <w:pPr>
        <w:pStyle w:val="GvdeMetni"/>
      </w:pPr>
      <w:proofErr w:type="spellStart"/>
      <w:proofErr w:type="gramStart"/>
      <w:r>
        <w:t>System.out.println</w:t>
      </w:r>
      <w:proofErr w:type="spellEnd"/>
      <w:r>
        <w:t>(</w:t>
      </w:r>
      <w:proofErr w:type="gramEnd"/>
      <w:r>
        <w:t>“</w:t>
      </w:r>
      <w:r w:rsidRPr="00850A62">
        <w:t>report</w:t>
      </w:r>
      <w:r>
        <w:t xml:space="preserve"> to write”);</w:t>
      </w:r>
    </w:p>
    <w:p w:rsidR="00BD6E3B" w:rsidRPr="00BD6E3B" w:rsidRDefault="00BD6E3B" w:rsidP="003F62EB">
      <w:pPr>
        <w:pStyle w:val="GvdeMetni"/>
      </w:pPr>
      <w:r>
        <w:t xml:space="preserve">If you need to inline code, use </w:t>
      </w:r>
      <w:r w:rsidR="00A422F5">
        <w:rPr>
          <w:rStyle w:val="CodeInlined"/>
        </w:rPr>
        <w:t>“</w:t>
      </w:r>
      <w:proofErr w:type="spellStart"/>
      <w:r w:rsidR="00A422F5">
        <w:rPr>
          <w:rStyle w:val="CodeInlined"/>
        </w:rPr>
        <w:t>t</w:t>
      </w:r>
      <w:r w:rsidRPr="00BD6E3B">
        <w:rPr>
          <w:rStyle w:val="CodeInlined"/>
        </w:rPr>
        <w:t>his</w:t>
      </w:r>
      <w:r w:rsidR="00A422F5">
        <w:rPr>
          <w:rStyle w:val="CodeInlined"/>
        </w:rPr>
        <w:t>”</w:t>
      </w:r>
      <w:r w:rsidR="00A422F5">
        <w:t>style</w:t>
      </w:r>
      <w:proofErr w:type="spellEnd"/>
      <w:r w:rsidR="00A422F5">
        <w:t>.</w:t>
      </w:r>
    </w:p>
    <w:p w:rsidR="00A73598" w:rsidRDefault="00A73598" w:rsidP="00DA15E4">
      <w:pPr>
        <w:pStyle w:val="Balk3"/>
      </w:pPr>
      <w:bookmarkStart w:id="12" w:name="_Toc254263647"/>
      <w:r>
        <w:t>Object and Class Model</w:t>
      </w:r>
      <w:bookmarkEnd w:id="12"/>
    </w:p>
    <w:p w:rsidR="00A422F5" w:rsidRDefault="0065084C" w:rsidP="003F62EB">
      <w:pPr>
        <w:pStyle w:val="GvdeMetni"/>
      </w:pPr>
      <w:r>
        <w:fldChar w:fldCharType="begin"/>
      </w:r>
      <w:r w:rsidR="00E04CAB">
        <w:instrText xml:space="preserve"> REF _Ref254264778 \h </w:instrText>
      </w:r>
      <w:r>
        <w:fldChar w:fldCharType="separate"/>
      </w:r>
      <w:r w:rsidR="0014379F">
        <w:t xml:space="preserve">Table </w:t>
      </w:r>
      <w:r w:rsidR="0014379F">
        <w:rPr>
          <w:noProof/>
        </w:rPr>
        <w:t>1</w:t>
      </w:r>
      <w:r>
        <w:fldChar w:fldCharType="end"/>
      </w:r>
      <w:r w:rsidR="00914F9B">
        <w:t>is an example table.</w:t>
      </w:r>
    </w:p>
    <w:p w:rsidR="00914F9B" w:rsidRDefault="00914F9B" w:rsidP="00914F9B">
      <w:pPr>
        <w:pStyle w:val="ResimYazs"/>
      </w:pPr>
      <w:bookmarkStart w:id="13" w:name="_Ref254264778"/>
      <w:r>
        <w:lastRenderedPageBreak/>
        <w:t xml:space="preserve">Table </w:t>
      </w:r>
      <w:r w:rsidR="0065084C">
        <w:fldChar w:fldCharType="begin"/>
      </w:r>
      <w:r>
        <w:instrText xml:space="preserve"> SEQ Table \* ARABIC </w:instrText>
      </w:r>
      <w:r w:rsidR="0065084C">
        <w:fldChar w:fldCharType="separate"/>
      </w:r>
      <w:r w:rsidR="0014379F">
        <w:rPr>
          <w:noProof/>
        </w:rPr>
        <w:t>1</w:t>
      </w:r>
      <w:r w:rsidR="0065084C">
        <w:fldChar w:fldCharType="end"/>
      </w:r>
      <w:bookmarkEnd w:id="13"/>
      <w:r>
        <w:t xml:space="preserve"> </w:t>
      </w:r>
      <w:proofErr w:type="gramStart"/>
      <w:r>
        <w:t>An</w:t>
      </w:r>
      <w:proofErr w:type="gramEnd"/>
      <w:r>
        <w:t xml:space="preserve">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1"/>
        <w:gridCol w:w="2842"/>
      </w:tblGrid>
      <w:tr w:rsidR="00914F9B" w:rsidTr="00E04CAB">
        <w:trPr>
          <w:jc w:val="center"/>
        </w:trPr>
        <w:tc>
          <w:tcPr>
            <w:tcW w:w="691" w:type="dxa"/>
          </w:tcPr>
          <w:p w:rsidR="00914F9B" w:rsidRDefault="00914F9B" w:rsidP="00914F9B">
            <w:pPr>
              <w:pStyle w:val="TableTextBold"/>
            </w:pPr>
            <w:r>
              <w:t>Key</w:t>
            </w:r>
          </w:p>
        </w:tc>
        <w:tc>
          <w:tcPr>
            <w:tcW w:w="2842" w:type="dxa"/>
          </w:tcPr>
          <w:p w:rsidR="00914F9B" w:rsidRDefault="00914F9B" w:rsidP="00914F9B">
            <w:pPr>
              <w:pStyle w:val="TableTextBold"/>
            </w:pPr>
            <w:r>
              <w:t>Value</w:t>
            </w:r>
          </w:p>
        </w:tc>
      </w:tr>
      <w:tr w:rsidR="00914F9B" w:rsidTr="00E04CAB">
        <w:trPr>
          <w:jc w:val="center"/>
        </w:trPr>
        <w:tc>
          <w:tcPr>
            <w:tcW w:w="691" w:type="dxa"/>
          </w:tcPr>
          <w:p w:rsidR="00914F9B" w:rsidRDefault="00914F9B" w:rsidP="00914F9B">
            <w:pPr>
              <w:pStyle w:val="TableText"/>
            </w:pPr>
            <w:r>
              <w:t>key</w:t>
            </w:r>
          </w:p>
        </w:tc>
        <w:tc>
          <w:tcPr>
            <w:tcW w:w="2842" w:type="dxa"/>
          </w:tcPr>
          <w:p w:rsidR="00914F9B" w:rsidRDefault="00E04CAB" w:rsidP="00914F9B">
            <w:pPr>
              <w:pStyle w:val="TableText"/>
            </w:pPr>
            <w:r>
              <w:t>V</w:t>
            </w:r>
            <w:r w:rsidR="00914F9B">
              <w:t>alue</w:t>
            </w:r>
          </w:p>
        </w:tc>
      </w:tr>
    </w:tbl>
    <w:p w:rsidR="00A73598" w:rsidRDefault="00A73598" w:rsidP="00DA15E4">
      <w:pPr>
        <w:pStyle w:val="Balk3"/>
      </w:pPr>
      <w:bookmarkStart w:id="14" w:name="_Toc254263648"/>
      <w:r>
        <w:t>Dynamic Models</w:t>
      </w:r>
      <w:bookmarkEnd w:id="14"/>
    </w:p>
    <w:p w:rsidR="00A73598" w:rsidRPr="00A73598" w:rsidRDefault="00A73598" w:rsidP="00DA15E4">
      <w:pPr>
        <w:pStyle w:val="Balk3"/>
      </w:pPr>
      <w:bookmarkStart w:id="15" w:name="_Toc254263649"/>
      <w:r>
        <w:t>User Interface</w:t>
      </w:r>
      <w:bookmarkEnd w:id="15"/>
    </w:p>
    <w:p w:rsidR="005A678F" w:rsidRPr="004D478C" w:rsidRDefault="00A73598" w:rsidP="003D017C">
      <w:pPr>
        <w:pStyle w:val="Balk1"/>
      </w:pPr>
      <w:bookmarkStart w:id="16" w:name="_Toc254263650"/>
      <w:r>
        <w:t>Glossary</w:t>
      </w:r>
      <w:bookmarkEnd w:id="16"/>
    </w:p>
    <w:p w:rsidR="005A678F" w:rsidRDefault="007616D6" w:rsidP="003F62EB">
      <w:pPr>
        <w:pStyle w:val="GvdeMetni"/>
      </w:pPr>
      <w:r>
        <w:t>Glossary for any domain-specific terms you use in your report.</w:t>
      </w:r>
    </w:p>
    <w:p w:rsidR="00A73598" w:rsidRPr="004D478C" w:rsidRDefault="00A73598" w:rsidP="003D017C">
      <w:pPr>
        <w:pStyle w:val="Balk1"/>
      </w:pPr>
      <w:bookmarkStart w:id="17" w:name="_Toc254263651"/>
      <w:r>
        <w:t>References</w:t>
      </w:r>
      <w:bookmarkEnd w:id="17"/>
    </w:p>
    <w:bookmarkStart w:id="18" w:name="_Ref254188959"/>
    <w:p w:rsidR="00A73598" w:rsidRDefault="0094681A" w:rsidP="00033911">
      <w:pPr>
        <w:pStyle w:val="ListReference"/>
      </w:pPr>
      <w:r>
        <w:fldChar w:fldCharType="begin"/>
      </w:r>
      <w:r>
        <w:instrText xml:space="preserve"> HYPERLINK "</w:instrText>
      </w:r>
      <w:r w:rsidRPr="009D32AD">
        <w:instrText>http://en.wikipedia.org/wiki/Zork</w:instrText>
      </w:r>
      <w:r>
        <w:instrText xml:space="preserve">" </w:instrText>
      </w:r>
      <w:r>
        <w:fldChar w:fldCharType="separate"/>
      </w:r>
      <w:r w:rsidRPr="005C5040">
        <w:rPr>
          <w:rStyle w:val="Kpr"/>
        </w:rPr>
        <w:t>http://en.wikipedia.org/wiki/Zork</w:t>
      </w:r>
      <w:r>
        <w:fldChar w:fldCharType="end"/>
      </w:r>
      <w:r w:rsidR="00DA276D" w:rsidRPr="00DA276D">
        <w:t>.</w:t>
      </w:r>
      <w:bookmarkEnd w:id="18"/>
    </w:p>
    <w:p w:rsidR="0094681A" w:rsidRPr="0094681A" w:rsidRDefault="0094681A" w:rsidP="0094681A">
      <w:pPr>
        <w:pStyle w:val="GvdeMetni"/>
      </w:pPr>
      <w:r w:rsidRPr="0094681A">
        <w:t>http://en.wikipedia.org/wiki/Text-based_game</w:t>
      </w:r>
    </w:p>
    <w:p w:rsidR="00A73598" w:rsidRPr="004D478C" w:rsidRDefault="00A73598" w:rsidP="003F62EB">
      <w:pPr>
        <w:pStyle w:val="GvdeMetni"/>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0A7" w:rsidRDefault="003050A7" w:rsidP="000916A9">
      <w:r>
        <w:separator/>
      </w:r>
    </w:p>
    <w:p w:rsidR="003050A7" w:rsidRDefault="003050A7"/>
  </w:endnote>
  <w:endnote w:type="continuationSeparator" w:id="0">
    <w:p w:rsidR="003050A7" w:rsidRDefault="003050A7" w:rsidP="000916A9">
      <w:r>
        <w:continuationSeparator/>
      </w:r>
    </w:p>
    <w:p w:rsidR="003050A7" w:rsidRDefault="003050A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856" w:rsidRDefault="0065084C" w:rsidP="00FF2856">
    <w:pPr>
      <w:pStyle w:val="Altbilgi"/>
      <w:jc w:val="right"/>
    </w:pPr>
    <w:r>
      <w:rPr>
        <w:rStyle w:val="SayfaNumaras"/>
      </w:rPr>
      <w:fldChar w:fldCharType="begin"/>
    </w:r>
    <w:r w:rsidR="00FF2856">
      <w:rPr>
        <w:rStyle w:val="SayfaNumaras"/>
      </w:rPr>
      <w:instrText xml:space="preserve"> PAGE </w:instrText>
    </w:r>
    <w:r>
      <w:rPr>
        <w:rStyle w:val="SayfaNumaras"/>
      </w:rPr>
      <w:fldChar w:fldCharType="separate"/>
    </w:r>
    <w:r w:rsidR="00244CC3">
      <w:rPr>
        <w:rStyle w:val="SayfaNumaras"/>
        <w:noProof/>
      </w:rPr>
      <w:t>4</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0A7" w:rsidRDefault="003050A7" w:rsidP="000916A9">
      <w:r>
        <w:separator/>
      </w:r>
    </w:p>
    <w:p w:rsidR="003050A7" w:rsidRDefault="003050A7"/>
  </w:footnote>
  <w:footnote w:type="continuationSeparator" w:id="0">
    <w:p w:rsidR="003050A7" w:rsidRDefault="003050A7">
      <w:r>
        <w:separator/>
      </w:r>
    </w:p>
    <w:p w:rsidR="003050A7" w:rsidRDefault="003050A7"/>
  </w:footnote>
  <w:footnote w:type="continuationNotice" w:id="1">
    <w:p w:rsidR="003050A7" w:rsidRDefault="003050A7">
      <w:pPr>
        <w:rPr>
          <w:i/>
          <w:sz w:val="18"/>
        </w:rPr>
      </w:pPr>
      <w:r>
        <w:rPr>
          <w:i/>
          <w:sz w:val="18"/>
        </w:rPr>
        <w:t>(</w:t>
      </w:r>
      <w:proofErr w:type="gramStart"/>
      <w:r>
        <w:rPr>
          <w:i/>
          <w:sz w:val="18"/>
        </w:rPr>
        <w:t>footnote</w:t>
      </w:r>
      <w:proofErr w:type="gramEnd"/>
      <w:r>
        <w:rPr>
          <w:i/>
          <w:sz w:val="18"/>
        </w:rPr>
        <w:t xml:space="preserve"> continued)</w:t>
      </w:r>
    </w:p>
    <w:p w:rsidR="003050A7" w:rsidRDefault="003050A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4085A8B"/>
    <w:multiLevelType w:val="hybridMultilevel"/>
    <w:tmpl w:val="9854520C"/>
    <w:lvl w:ilvl="0" w:tplc="F68C07E6">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6">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nsid w:val="30421AA2"/>
    <w:multiLevelType w:val="multilevel"/>
    <w:tmpl w:val="ABCC42CC"/>
    <w:lvl w:ilvl="0">
      <w:start w:val="1"/>
      <w:numFmt w:val="decimal"/>
      <w:lvlText w:val="%1"/>
      <w:lvlJc w:val="left"/>
      <w:pPr>
        <w:ind w:left="360" w:hanging="360"/>
      </w:pPr>
      <w:rPr>
        <w:rFonts w:hint="default"/>
      </w:rPr>
    </w:lvl>
    <w:lvl w:ilvl="1">
      <w:start w:val="1"/>
      <w:numFmt w:val="decimal"/>
      <w:pStyle w:val="Balk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3">
    <w:nsid w:val="3E92180C"/>
    <w:multiLevelType w:val="hybridMultilevel"/>
    <w:tmpl w:val="A2AC148E"/>
    <w:lvl w:ilvl="0" w:tplc="E59AE176">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16E4F79"/>
    <w:multiLevelType w:val="hybridMultilevel"/>
    <w:tmpl w:val="28B4E3E2"/>
    <w:lvl w:ilvl="0" w:tplc="1EA62314">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55056ED"/>
    <w:multiLevelType w:val="hybridMultilevel"/>
    <w:tmpl w:val="D14CD828"/>
    <w:lvl w:ilvl="0" w:tplc="11485B18">
      <w:start w:val="1"/>
      <w:numFmt w:val="bullet"/>
      <w:lvlText w:val=""/>
      <w:lvlJc w:val="left"/>
      <w:pPr>
        <w:ind w:left="144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nsid w:val="471A63F1"/>
    <w:multiLevelType w:val="singleLevel"/>
    <w:tmpl w:val="C25CBB00"/>
    <w:lvl w:ilvl="0">
      <w:start w:val="1"/>
      <w:numFmt w:val="none"/>
      <w:lvlText w:val=""/>
      <w:legacy w:legacy="1" w:legacySpace="0" w:legacyIndent="0"/>
      <w:lvlJc w:val="left"/>
    </w:lvl>
  </w:abstractNum>
  <w:abstractNum w:abstractNumId="20">
    <w:nsid w:val="473043F4"/>
    <w:multiLevelType w:val="singleLevel"/>
    <w:tmpl w:val="687A89DA"/>
    <w:lvl w:ilvl="0">
      <w:start w:val="1"/>
      <w:numFmt w:val="none"/>
      <w:lvlText w:val=""/>
      <w:legacy w:legacy="1" w:legacySpace="0" w:legacyIndent="0"/>
      <w:lvlJc w:val="left"/>
    </w:lvl>
  </w:abstractNum>
  <w:abstractNum w:abstractNumId="21">
    <w:nsid w:val="48A245BB"/>
    <w:multiLevelType w:val="hybridMultilevel"/>
    <w:tmpl w:val="90C2F436"/>
    <w:lvl w:ilvl="0" w:tplc="39C6D48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3">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4">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8">
    <w:nsid w:val="6A8826E4"/>
    <w:multiLevelType w:val="hybridMultilevel"/>
    <w:tmpl w:val="730ACCD8"/>
    <w:lvl w:ilvl="0" w:tplc="73EECE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DB42D0"/>
    <w:multiLevelType w:val="singleLevel"/>
    <w:tmpl w:val="D5EECCA4"/>
    <w:lvl w:ilvl="0">
      <w:start w:val="1"/>
      <w:numFmt w:val="decimal"/>
      <w:lvlText w:val="%1."/>
      <w:legacy w:legacy="1" w:legacySpace="0" w:legacyIndent="360"/>
      <w:lvlJc w:val="left"/>
      <w:pPr>
        <w:ind w:left="1440" w:hanging="360"/>
      </w:pPr>
    </w:lvl>
  </w:abstractNum>
  <w:abstractNum w:abstractNumId="32">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06AFF"/>
    <w:multiLevelType w:val="hybridMultilevel"/>
    <w:tmpl w:val="211804C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8EC5A25"/>
    <w:multiLevelType w:val="hybridMultilevel"/>
    <w:tmpl w:val="338CF77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6">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7">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19"/>
  </w:num>
  <w:num w:numId="8">
    <w:abstractNumId w:val="15"/>
  </w:num>
  <w:num w:numId="9">
    <w:abstractNumId w:val="34"/>
  </w:num>
  <w:num w:numId="10">
    <w:abstractNumId w:val="20"/>
  </w:num>
  <w:num w:numId="11">
    <w:abstractNumId w:val="31"/>
  </w:num>
  <w:num w:numId="12">
    <w:abstractNumId w:val="31"/>
    <w:lvlOverride w:ilvl="0">
      <w:lvl w:ilvl="0">
        <w:start w:val="1"/>
        <w:numFmt w:val="decimal"/>
        <w:lvlText w:val="%1."/>
        <w:legacy w:legacy="1" w:legacySpace="0" w:legacyIndent="360"/>
        <w:lvlJc w:val="left"/>
        <w:pPr>
          <w:ind w:left="1800" w:hanging="360"/>
        </w:pPr>
      </w:lvl>
    </w:lvlOverride>
  </w:num>
  <w:num w:numId="13">
    <w:abstractNumId w:val="31"/>
    <w:lvlOverride w:ilvl="0">
      <w:lvl w:ilvl="0">
        <w:start w:val="1"/>
        <w:numFmt w:val="decimal"/>
        <w:lvlText w:val="%1."/>
        <w:legacy w:legacy="1" w:legacySpace="0" w:legacyIndent="360"/>
        <w:lvlJc w:val="left"/>
        <w:pPr>
          <w:ind w:left="2160" w:hanging="360"/>
        </w:pPr>
      </w:lvl>
    </w:lvlOverride>
  </w:num>
  <w:num w:numId="14">
    <w:abstractNumId w:val="31"/>
    <w:lvlOverride w:ilvl="0">
      <w:lvl w:ilvl="0">
        <w:start w:val="1"/>
        <w:numFmt w:val="decimal"/>
        <w:lvlText w:val="%1."/>
        <w:legacy w:legacy="1" w:legacySpace="0" w:legacyIndent="360"/>
        <w:lvlJc w:val="left"/>
        <w:pPr>
          <w:ind w:left="2520" w:hanging="360"/>
        </w:pPr>
      </w:lvl>
    </w:lvlOverride>
  </w:num>
  <w:num w:numId="15">
    <w:abstractNumId w:val="31"/>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3"/>
  </w:num>
  <w:num w:numId="19">
    <w:abstractNumId w:val="5"/>
  </w:num>
  <w:num w:numId="20">
    <w:abstractNumId w:val="12"/>
  </w:num>
  <w:num w:numId="21">
    <w:abstractNumId w:val="22"/>
  </w:num>
  <w:num w:numId="22">
    <w:abstractNumId w:val="14"/>
  </w:num>
  <w:num w:numId="23">
    <w:abstractNumId w:val="36"/>
  </w:num>
  <w:num w:numId="24">
    <w:abstractNumId w:val="3"/>
  </w:num>
  <w:num w:numId="25">
    <w:abstractNumId w:val="27"/>
  </w:num>
  <w:num w:numId="26">
    <w:abstractNumId w:val="6"/>
  </w:num>
  <w:num w:numId="27">
    <w:abstractNumId w:val="30"/>
  </w:num>
  <w:num w:numId="28">
    <w:abstractNumId w:val="9"/>
  </w:num>
  <w:num w:numId="29">
    <w:abstractNumId w:val="9"/>
    <w:lvlOverride w:ilvl="0">
      <w:startOverride w:val="1"/>
    </w:lvlOverride>
  </w:num>
  <w:num w:numId="30">
    <w:abstractNumId w:val="26"/>
  </w:num>
  <w:num w:numId="31">
    <w:abstractNumId w:val="6"/>
    <w:lvlOverride w:ilvl="0">
      <w:startOverride w:val="1"/>
    </w:lvlOverride>
  </w:num>
  <w:num w:numId="32">
    <w:abstractNumId w:val="29"/>
  </w:num>
  <w:num w:numId="33">
    <w:abstractNumId w:val="6"/>
  </w:num>
  <w:num w:numId="34">
    <w:abstractNumId w:val="8"/>
  </w:num>
  <w:num w:numId="35">
    <w:abstractNumId w:val="17"/>
  </w:num>
  <w:num w:numId="36">
    <w:abstractNumId w:val="6"/>
    <w:lvlOverride w:ilvl="0">
      <w:startOverride w:val="1"/>
    </w:lvlOverride>
  </w:num>
  <w:num w:numId="37">
    <w:abstractNumId w:val="11"/>
  </w:num>
  <w:num w:numId="38">
    <w:abstractNumId w:val="37"/>
  </w:num>
  <w:num w:numId="39">
    <w:abstractNumId w:val="16"/>
  </w:num>
  <w:num w:numId="40">
    <w:abstractNumId w:val="13"/>
  </w:num>
  <w:num w:numId="41">
    <w:abstractNumId w:val="32"/>
  </w:num>
  <w:num w:numId="42">
    <w:abstractNumId w:val="24"/>
  </w:num>
  <w:num w:numId="43">
    <w:abstractNumId w:val="25"/>
  </w:num>
  <w:num w:numId="44">
    <w:abstractNumId w:val="11"/>
    <w:lvlOverride w:ilvl="0">
      <w:startOverride w:val="3"/>
    </w:lvlOverride>
  </w:num>
  <w:num w:numId="45">
    <w:abstractNumId w:val="4"/>
  </w:num>
  <w:num w:numId="46">
    <w:abstractNumId w:val="18"/>
  </w:num>
  <w:num w:numId="47">
    <w:abstractNumId w:val="21"/>
  </w:num>
  <w:num w:numId="48">
    <w:abstractNumId w:val="33"/>
  </w:num>
  <w:num w:numId="49">
    <w:abstractNumId w:val="35"/>
  </w:num>
  <w:num w:numId="5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4338">
      <o:colormru v:ext="edit" colors="#d2d2d2,#cdcdcd,#c8c8c8"/>
    </o:shapedefaults>
  </w:hdrShapeDefaults>
  <w:footnotePr>
    <w:footnote w:id="-1"/>
    <w:footnote w:id="0"/>
    <w:footnote w:id="1"/>
  </w:footnotePr>
  <w:endnotePr>
    <w:endnote w:id="-1"/>
    <w:endnote w:id="0"/>
  </w:endnotePr>
  <w:compat/>
  <w:rsids>
    <w:rsidRoot w:val="0014379F"/>
    <w:rsid w:val="00007810"/>
    <w:rsid w:val="00012F61"/>
    <w:rsid w:val="0001634F"/>
    <w:rsid w:val="0002134B"/>
    <w:rsid w:val="00033911"/>
    <w:rsid w:val="00034FE7"/>
    <w:rsid w:val="00042D1C"/>
    <w:rsid w:val="00042EB3"/>
    <w:rsid w:val="00042F12"/>
    <w:rsid w:val="00045ED7"/>
    <w:rsid w:val="00055ED7"/>
    <w:rsid w:val="000916A9"/>
    <w:rsid w:val="00096CF8"/>
    <w:rsid w:val="00097762"/>
    <w:rsid w:val="000C2B03"/>
    <w:rsid w:val="001107E2"/>
    <w:rsid w:val="001178B4"/>
    <w:rsid w:val="00121C89"/>
    <w:rsid w:val="0013320A"/>
    <w:rsid w:val="0014379F"/>
    <w:rsid w:val="00143EE1"/>
    <w:rsid w:val="0016139E"/>
    <w:rsid w:val="00190BF3"/>
    <w:rsid w:val="001A2092"/>
    <w:rsid w:val="001A2356"/>
    <w:rsid w:val="001B330D"/>
    <w:rsid w:val="001B5111"/>
    <w:rsid w:val="001B59DD"/>
    <w:rsid w:val="001E299F"/>
    <w:rsid w:val="001F5BF7"/>
    <w:rsid w:val="002210C2"/>
    <w:rsid w:val="00244CC3"/>
    <w:rsid w:val="0025403C"/>
    <w:rsid w:val="0026578A"/>
    <w:rsid w:val="0027736B"/>
    <w:rsid w:val="00283590"/>
    <w:rsid w:val="00284001"/>
    <w:rsid w:val="0028537F"/>
    <w:rsid w:val="002A1D55"/>
    <w:rsid w:val="002B10D7"/>
    <w:rsid w:val="002C0316"/>
    <w:rsid w:val="002C300F"/>
    <w:rsid w:val="002D60F9"/>
    <w:rsid w:val="002E51FA"/>
    <w:rsid w:val="003050A7"/>
    <w:rsid w:val="003172FC"/>
    <w:rsid w:val="00326952"/>
    <w:rsid w:val="00346749"/>
    <w:rsid w:val="003C55D4"/>
    <w:rsid w:val="003D017C"/>
    <w:rsid w:val="003D7457"/>
    <w:rsid w:val="003E011F"/>
    <w:rsid w:val="003E7A60"/>
    <w:rsid w:val="003F62EB"/>
    <w:rsid w:val="00402A70"/>
    <w:rsid w:val="004132FD"/>
    <w:rsid w:val="00427954"/>
    <w:rsid w:val="0044465D"/>
    <w:rsid w:val="0045697A"/>
    <w:rsid w:val="00456D02"/>
    <w:rsid w:val="00473E24"/>
    <w:rsid w:val="00495554"/>
    <w:rsid w:val="00496052"/>
    <w:rsid w:val="00497617"/>
    <w:rsid w:val="004A4E48"/>
    <w:rsid w:val="004B1161"/>
    <w:rsid w:val="004B5E68"/>
    <w:rsid w:val="004C4E2C"/>
    <w:rsid w:val="004D5433"/>
    <w:rsid w:val="004E3C9E"/>
    <w:rsid w:val="004F3559"/>
    <w:rsid w:val="00530210"/>
    <w:rsid w:val="0053092A"/>
    <w:rsid w:val="00545819"/>
    <w:rsid w:val="00546178"/>
    <w:rsid w:val="005507BF"/>
    <w:rsid w:val="00552496"/>
    <w:rsid w:val="005578FB"/>
    <w:rsid w:val="0057240E"/>
    <w:rsid w:val="00580C5F"/>
    <w:rsid w:val="005857F3"/>
    <w:rsid w:val="0059679B"/>
    <w:rsid w:val="005A678F"/>
    <w:rsid w:val="005B4E84"/>
    <w:rsid w:val="005D2857"/>
    <w:rsid w:val="005E0754"/>
    <w:rsid w:val="005E17C1"/>
    <w:rsid w:val="005F01EE"/>
    <w:rsid w:val="00600CB5"/>
    <w:rsid w:val="0061038A"/>
    <w:rsid w:val="0061382C"/>
    <w:rsid w:val="00614670"/>
    <w:rsid w:val="0065084C"/>
    <w:rsid w:val="00653625"/>
    <w:rsid w:val="00682E92"/>
    <w:rsid w:val="0069429E"/>
    <w:rsid w:val="006A36CD"/>
    <w:rsid w:val="006C7FB9"/>
    <w:rsid w:val="006E109F"/>
    <w:rsid w:val="006F217B"/>
    <w:rsid w:val="00701D96"/>
    <w:rsid w:val="007032CF"/>
    <w:rsid w:val="00710A07"/>
    <w:rsid w:val="0073646B"/>
    <w:rsid w:val="00736A5D"/>
    <w:rsid w:val="00737113"/>
    <w:rsid w:val="00747D4B"/>
    <w:rsid w:val="007616D6"/>
    <w:rsid w:val="00773135"/>
    <w:rsid w:val="0077697A"/>
    <w:rsid w:val="00782693"/>
    <w:rsid w:val="00787378"/>
    <w:rsid w:val="007909CB"/>
    <w:rsid w:val="00791EFA"/>
    <w:rsid w:val="007A0494"/>
    <w:rsid w:val="007B1E92"/>
    <w:rsid w:val="007B21BB"/>
    <w:rsid w:val="007C27B9"/>
    <w:rsid w:val="007E2884"/>
    <w:rsid w:val="00802A57"/>
    <w:rsid w:val="00817CFF"/>
    <w:rsid w:val="008254FE"/>
    <w:rsid w:val="00825CE4"/>
    <w:rsid w:val="00833550"/>
    <w:rsid w:val="00850A62"/>
    <w:rsid w:val="00881239"/>
    <w:rsid w:val="00882B35"/>
    <w:rsid w:val="00885E9D"/>
    <w:rsid w:val="008B35B9"/>
    <w:rsid w:val="008B4853"/>
    <w:rsid w:val="008D0BB6"/>
    <w:rsid w:val="008E7FBD"/>
    <w:rsid w:val="008F1D27"/>
    <w:rsid w:val="008F1D43"/>
    <w:rsid w:val="008F48BA"/>
    <w:rsid w:val="00902A38"/>
    <w:rsid w:val="0090757B"/>
    <w:rsid w:val="00914F9B"/>
    <w:rsid w:val="00927FA4"/>
    <w:rsid w:val="0093036C"/>
    <w:rsid w:val="0093795B"/>
    <w:rsid w:val="0094681A"/>
    <w:rsid w:val="009546FD"/>
    <w:rsid w:val="0095761D"/>
    <w:rsid w:val="0096108A"/>
    <w:rsid w:val="009712B5"/>
    <w:rsid w:val="0098328B"/>
    <w:rsid w:val="00995071"/>
    <w:rsid w:val="009A0245"/>
    <w:rsid w:val="009A2418"/>
    <w:rsid w:val="009A6530"/>
    <w:rsid w:val="009C6724"/>
    <w:rsid w:val="009D32AD"/>
    <w:rsid w:val="009E32D8"/>
    <w:rsid w:val="009F6A75"/>
    <w:rsid w:val="009F6B40"/>
    <w:rsid w:val="009F7A42"/>
    <w:rsid w:val="00A422F5"/>
    <w:rsid w:val="00A47E2E"/>
    <w:rsid w:val="00A56803"/>
    <w:rsid w:val="00A613BA"/>
    <w:rsid w:val="00A73598"/>
    <w:rsid w:val="00AB5097"/>
    <w:rsid w:val="00AC285C"/>
    <w:rsid w:val="00AE54B8"/>
    <w:rsid w:val="00AF5629"/>
    <w:rsid w:val="00AF5A92"/>
    <w:rsid w:val="00B067FA"/>
    <w:rsid w:val="00B17706"/>
    <w:rsid w:val="00B1791D"/>
    <w:rsid w:val="00B24D71"/>
    <w:rsid w:val="00B46C03"/>
    <w:rsid w:val="00B67B70"/>
    <w:rsid w:val="00B7099C"/>
    <w:rsid w:val="00B870B2"/>
    <w:rsid w:val="00B92704"/>
    <w:rsid w:val="00B97D8B"/>
    <w:rsid w:val="00BB4EAF"/>
    <w:rsid w:val="00BC54F1"/>
    <w:rsid w:val="00BC79D1"/>
    <w:rsid w:val="00BD0910"/>
    <w:rsid w:val="00BD6E3B"/>
    <w:rsid w:val="00BE2113"/>
    <w:rsid w:val="00C03BB0"/>
    <w:rsid w:val="00C03E9A"/>
    <w:rsid w:val="00C0793D"/>
    <w:rsid w:val="00C152F5"/>
    <w:rsid w:val="00C155ED"/>
    <w:rsid w:val="00C24067"/>
    <w:rsid w:val="00C43585"/>
    <w:rsid w:val="00C63A16"/>
    <w:rsid w:val="00C713DC"/>
    <w:rsid w:val="00C724CE"/>
    <w:rsid w:val="00C91C3A"/>
    <w:rsid w:val="00C95485"/>
    <w:rsid w:val="00CA6EC5"/>
    <w:rsid w:val="00CB0DDC"/>
    <w:rsid w:val="00CD5DEC"/>
    <w:rsid w:val="00D13FCE"/>
    <w:rsid w:val="00D141DF"/>
    <w:rsid w:val="00D5159E"/>
    <w:rsid w:val="00D61922"/>
    <w:rsid w:val="00D76727"/>
    <w:rsid w:val="00D933B1"/>
    <w:rsid w:val="00D961C9"/>
    <w:rsid w:val="00DA15E4"/>
    <w:rsid w:val="00DA276D"/>
    <w:rsid w:val="00DD332D"/>
    <w:rsid w:val="00DD45DD"/>
    <w:rsid w:val="00DF0DD4"/>
    <w:rsid w:val="00E04CAB"/>
    <w:rsid w:val="00E207C7"/>
    <w:rsid w:val="00E36E67"/>
    <w:rsid w:val="00E418E4"/>
    <w:rsid w:val="00E431DF"/>
    <w:rsid w:val="00E4569B"/>
    <w:rsid w:val="00E83E27"/>
    <w:rsid w:val="00E9062D"/>
    <w:rsid w:val="00E94BC4"/>
    <w:rsid w:val="00EA66B4"/>
    <w:rsid w:val="00EC4325"/>
    <w:rsid w:val="00EC56E7"/>
    <w:rsid w:val="00EE0652"/>
    <w:rsid w:val="00EF3F03"/>
    <w:rsid w:val="00F01A71"/>
    <w:rsid w:val="00F30A82"/>
    <w:rsid w:val="00F34E20"/>
    <w:rsid w:val="00F438E7"/>
    <w:rsid w:val="00F76F27"/>
    <w:rsid w:val="00F806E0"/>
    <w:rsid w:val="00F82074"/>
    <w:rsid w:val="00F82BC7"/>
    <w:rsid w:val="00F84964"/>
    <w:rsid w:val="00FB221A"/>
    <w:rsid w:val="00FB4822"/>
    <w:rsid w:val="00FD0AFF"/>
    <w:rsid w:val="00FF2856"/>
    <w:rsid w:val="00FF6191"/>
    <w:rsid w:val="00FF6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2F5"/>
    <w:rPr>
      <w:rFonts w:ascii="Verdana" w:hAnsi="Verdana"/>
      <w:sz w:val="16"/>
      <w:lang w:val="en-US" w:eastAsia="en-US"/>
    </w:rPr>
  </w:style>
  <w:style w:type="paragraph" w:styleId="Balk1">
    <w:name w:val="heading 1"/>
    <w:next w:val="GvdeMetni"/>
    <w:autoRedefine/>
    <w:qFormat/>
    <w:rsid w:val="003D017C"/>
    <w:pPr>
      <w:keepNext/>
      <w:numPr>
        <w:ilvl w:val="1"/>
        <w:numId w:val="37"/>
      </w:numPr>
      <w:spacing w:before="200" w:after="100" w:line="280" w:lineRule="atLeast"/>
      <w:outlineLvl w:val="0"/>
    </w:pPr>
    <w:rPr>
      <w:rFonts w:ascii="Tahoma" w:hAnsi="Tahoma"/>
      <w:b/>
      <w:spacing w:val="10"/>
      <w:lang w:val="en-US" w:eastAsia="en-US"/>
    </w:rPr>
  </w:style>
  <w:style w:type="paragraph" w:styleId="Balk2">
    <w:name w:val="heading 2"/>
    <w:next w:val="GvdeMetni"/>
    <w:autoRedefine/>
    <w:qFormat/>
    <w:rsid w:val="0059679B"/>
    <w:pPr>
      <w:keepNext/>
      <w:numPr>
        <w:numId w:val="39"/>
      </w:numPr>
      <w:spacing w:before="100" w:after="100"/>
      <w:outlineLvl w:val="1"/>
    </w:pPr>
    <w:rPr>
      <w:rFonts w:ascii="Tahoma" w:hAnsi="Tahoma"/>
      <w:b/>
      <w:spacing w:val="10"/>
      <w:kern w:val="28"/>
      <w:lang w:val="en-US" w:eastAsia="en-US"/>
    </w:rPr>
  </w:style>
  <w:style w:type="paragraph" w:styleId="Balk3">
    <w:name w:val="heading 3"/>
    <w:next w:val="GvdeMetni"/>
    <w:autoRedefine/>
    <w:qFormat/>
    <w:rsid w:val="00DA15E4"/>
    <w:pPr>
      <w:keepNext/>
      <w:numPr>
        <w:numId w:val="40"/>
      </w:numPr>
      <w:spacing w:before="100" w:after="40"/>
      <w:outlineLvl w:val="2"/>
    </w:pPr>
    <w:rPr>
      <w:rFonts w:ascii="Tahoma" w:hAnsi="Tahoma"/>
      <w:spacing w:val="10"/>
      <w:kern w:val="28"/>
      <w:lang w:val="en-US" w:eastAsia="en-US"/>
    </w:rPr>
  </w:style>
  <w:style w:type="paragraph" w:styleId="Balk4">
    <w:name w:val="heading 4"/>
    <w:basedOn w:val="Normal"/>
    <w:next w:val="GvdeMetni"/>
    <w:qFormat/>
    <w:rsid w:val="006A36CD"/>
    <w:pPr>
      <w:keepNext/>
      <w:keepLines/>
      <w:spacing w:before="140" w:line="220" w:lineRule="atLeast"/>
      <w:outlineLvl w:val="3"/>
    </w:pPr>
    <w:rPr>
      <w:b/>
      <w:spacing w:val="-4"/>
      <w:kern w:val="28"/>
      <w:sz w:val="1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3F62EB"/>
    <w:pPr>
      <w:spacing w:after="200" w:line="240" w:lineRule="exact"/>
      <w:ind w:firstLine="288"/>
    </w:pPr>
    <w:rPr>
      <w:rFonts w:cs="Tahoma"/>
      <w:spacing w:val="10"/>
      <w:szCs w:val="16"/>
    </w:rPr>
  </w:style>
  <w:style w:type="character" w:customStyle="1" w:styleId="GvdeMetniChar">
    <w:name w:val="Gövde Metni Char"/>
    <w:basedOn w:val="VarsaylanParagrafYazTipi"/>
    <w:link w:val="GvdeMetni"/>
    <w:rsid w:val="003F62EB"/>
    <w:rPr>
      <w:rFonts w:ascii="Verdana" w:hAnsi="Verdana" w:cs="Tahoma"/>
      <w:spacing w:val="10"/>
      <w:sz w:val="16"/>
      <w:szCs w:val="16"/>
      <w:lang w:val="en-US" w:eastAsia="en-US"/>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 w:val="22"/>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eNumaras"/>
    <w:next w:val="GvdeMetni"/>
    <w:autoRedefine/>
    <w:rsid w:val="00A422F5"/>
    <w:pPr>
      <w:numPr>
        <w:numId w:val="42"/>
      </w:numPr>
      <w:ind w:left="360"/>
    </w:pPr>
    <w:rPr>
      <w:rFonts w:ascii="Tahoma" w:hAnsi="Tahoma"/>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ltbilgiChar">
    <w:name w:val="Altbilgi Char"/>
    <w:basedOn w:val="VarsaylanParagrafYazTipi"/>
    <w:link w:val="Altbilgi"/>
    <w:uiPriority w:val="99"/>
    <w:rsid w:val="004C4E2C"/>
    <w:rPr>
      <w:rFonts w:ascii="Verdana" w:hAnsi="Verdana"/>
      <w:sz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aser\Downloads\report%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(1)</Template>
  <TotalTime>830</TotalTime>
  <Pages>1</Pages>
  <Words>1344</Words>
  <Characters>7663</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8990</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İpek Lale</dc:creator>
  <cp:lastModifiedBy>Ege</cp:lastModifiedBy>
  <cp:revision>16</cp:revision>
  <cp:lastPrinted>2003-09-29T06:09:00Z</cp:lastPrinted>
  <dcterms:created xsi:type="dcterms:W3CDTF">2014-10-15T16:49:00Z</dcterms:created>
  <dcterms:modified xsi:type="dcterms:W3CDTF">2014-10-30T09:24:00Z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